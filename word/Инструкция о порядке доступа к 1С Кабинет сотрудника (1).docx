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70F" w:rsidRDefault="00200D7A" w:rsidP="00200D7A">
      <w:pPr>
        <w:pStyle w:val="12"/>
      </w:pPr>
      <w:r w:rsidRPr="00200D7A">
        <w:t xml:space="preserve">Порядок регистрации </w:t>
      </w:r>
      <w:r>
        <w:t xml:space="preserve">И РАБОТЫ </w:t>
      </w:r>
      <w:r w:rsidRPr="00200D7A">
        <w:t>в приложении</w:t>
      </w:r>
    </w:p>
    <w:p w:rsidR="00020CB3" w:rsidRDefault="00020CB3" w:rsidP="00020CB3">
      <w:pPr>
        <w:pStyle w:val="21"/>
        <w:numPr>
          <w:ilvl w:val="0"/>
          <w:numId w:val="0"/>
        </w:numPr>
        <w:rPr>
          <w:rFonts w:ascii="Verdana" w:hAnsi="Verdana"/>
          <w:color w:val="000000"/>
          <w:sz w:val="28"/>
        </w:rPr>
      </w:pPr>
      <w:bookmarkStart w:id="0" w:name="issogl1_как_открыть_приложение_1с_кабине"/>
      <w:r>
        <w:rPr>
          <w:rFonts w:ascii="Verdana" w:hAnsi="Verdana"/>
          <w:color w:val="000000"/>
          <w:sz w:val="28"/>
        </w:rPr>
        <w:t>Как открыть мобильное приложение «1С:Кабинет сотрудника»</w:t>
      </w:r>
    </w:p>
    <w:p w:rsidR="00020CB3" w:rsidRDefault="00020CB3" w:rsidP="00020CB3">
      <w:pPr>
        <w:pStyle w:val="afff0"/>
        <w:rPr>
          <w:rFonts w:ascii="Verdana" w:hAnsi="Verdana"/>
          <w:color w:val="000000"/>
          <w:sz w:val="20"/>
          <w:szCs w:val="20"/>
        </w:rPr>
      </w:pPr>
      <w:r>
        <w:rPr>
          <w:rFonts w:ascii="Verdana" w:hAnsi="Verdana"/>
          <w:color w:val="000000"/>
          <w:sz w:val="20"/>
          <w:szCs w:val="20"/>
        </w:rPr>
        <w:t>Ключ активации мобильного приложения содержится в письме, которое вы получили на электронную почту, или в СМС. СМС-сообщение, например, может иметь следующий вид:</w:t>
      </w:r>
    </w:p>
    <w:p w:rsidR="00020CB3" w:rsidRDefault="00020CB3" w:rsidP="00020CB3">
      <w:pPr>
        <w:pStyle w:val="afff0"/>
        <w:rPr>
          <w:rFonts w:ascii="Verdana" w:hAnsi="Verdana"/>
          <w:color w:val="000000"/>
          <w:sz w:val="20"/>
          <w:szCs w:val="20"/>
        </w:rPr>
      </w:pPr>
      <w:r>
        <w:rPr>
          <w:rFonts w:ascii="Verdana" w:hAnsi="Verdana"/>
          <w:noProof/>
          <w:color w:val="000000"/>
          <w:sz w:val="20"/>
          <w:szCs w:val="20"/>
          <w:lang w:eastAsia="ru-RU"/>
        </w:rPr>
        <w:drawing>
          <wp:inline distT="0" distB="0" distL="0" distR="0" wp14:anchorId="4EE7E2DE" wp14:editId="30F74C7F">
            <wp:extent cx="1504950" cy="1399604"/>
            <wp:effectExtent l="0" t="0" r="0" b="0"/>
            <wp:docPr id="10" name="Рисунок 10" descr="https://its.1c.ru/db/content/cabinetdoc/src/_img/image023.png?_=0000C3310AC2BEBA-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ts.1c.ru/db/content/cabinetdoc/src/_img/image023.png?_=0000C3310AC2BEBA-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696" cy="1409597"/>
                    </a:xfrm>
                    <a:prstGeom prst="rect">
                      <a:avLst/>
                    </a:prstGeom>
                    <a:noFill/>
                    <a:ln>
                      <a:noFill/>
                    </a:ln>
                  </pic:spPr>
                </pic:pic>
              </a:graphicData>
            </a:graphic>
          </wp:inline>
        </w:drawing>
      </w:r>
    </w:p>
    <w:p w:rsidR="00020CB3" w:rsidRDefault="00020CB3" w:rsidP="00020CB3">
      <w:pPr>
        <w:pStyle w:val="afff0"/>
        <w:rPr>
          <w:rFonts w:ascii="Verdana" w:hAnsi="Verdana"/>
          <w:color w:val="000000"/>
          <w:sz w:val="20"/>
          <w:szCs w:val="20"/>
        </w:rPr>
      </w:pPr>
      <w:r>
        <w:rPr>
          <w:rFonts w:ascii="Verdana" w:hAnsi="Verdana"/>
          <w:color w:val="000000"/>
          <w:sz w:val="20"/>
          <w:szCs w:val="20"/>
        </w:rPr>
        <w:t>Чтобы открыть мобильное приложение, выполните следующие действия:</w:t>
      </w:r>
    </w:p>
    <w:p w:rsidR="00020CB3" w:rsidRDefault="00020CB3" w:rsidP="00020CB3">
      <w:pPr>
        <w:pStyle w:val="list1"/>
        <w:ind w:left="300"/>
        <w:rPr>
          <w:rFonts w:ascii="Verdana" w:hAnsi="Verdana"/>
          <w:color w:val="000000"/>
          <w:sz w:val="20"/>
          <w:szCs w:val="20"/>
        </w:rPr>
      </w:pPr>
      <w:bookmarkStart w:id="1" w:name="_refd21e969"/>
      <w:r>
        <w:rPr>
          <w:rFonts w:ascii="Verdana" w:hAnsi="Verdana"/>
          <w:color w:val="000000"/>
          <w:sz w:val="20"/>
          <w:szCs w:val="20"/>
        </w:rPr>
        <w:t>● Перейдите в магазин приложений Google Play или App Store и установите приложение 1С:Кабинет сотрудника;</w:t>
      </w:r>
      <w:bookmarkEnd w:id="1"/>
    </w:p>
    <w:p w:rsidR="00020CB3" w:rsidRDefault="00020CB3" w:rsidP="00020CB3">
      <w:pPr>
        <w:pStyle w:val="listparagraph"/>
        <w:rPr>
          <w:rFonts w:ascii="Verdana" w:hAnsi="Verdana"/>
          <w:color w:val="000000"/>
          <w:sz w:val="20"/>
          <w:szCs w:val="20"/>
        </w:rPr>
      </w:pPr>
      <w:r>
        <w:rPr>
          <w:rFonts w:ascii="Verdana" w:hAnsi="Verdana"/>
          <w:noProof/>
          <w:color w:val="000000"/>
          <w:sz w:val="20"/>
          <w:szCs w:val="20"/>
        </w:rPr>
        <w:drawing>
          <wp:inline distT="0" distB="0" distL="0" distR="0" wp14:anchorId="1A3E628E" wp14:editId="6657A0D3">
            <wp:extent cx="2025253" cy="3600450"/>
            <wp:effectExtent l="0" t="0" r="0" b="0"/>
            <wp:docPr id="9" name="Рисунок 9" descr="https://its.1c.ru/db/content/cabinetdoc/src/_img/image025.png?_=0001201D8A03A41F-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s.1c.ru/db/content/cabinetdoc/src/_img/image025.png?_=0001201D8A03A41F-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337" cy="3613043"/>
                    </a:xfrm>
                    <a:prstGeom prst="rect">
                      <a:avLst/>
                    </a:prstGeom>
                    <a:noFill/>
                    <a:ln>
                      <a:noFill/>
                    </a:ln>
                  </pic:spPr>
                </pic:pic>
              </a:graphicData>
            </a:graphic>
          </wp:inline>
        </w:drawing>
      </w:r>
    </w:p>
    <w:p w:rsidR="00020CB3" w:rsidRDefault="00020CB3" w:rsidP="00020CB3">
      <w:pPr>
        <w:pStyle w:val="list1"/>
        <w:ind w:left="300"/>
        <w:rPr>
          <w:rFonts w:ascii="Verdana" w:hAnsi="Verdana"/>
          <w:color w:val="000000"/>
          <w:sz w:val="20"/>
          <w:szCs w:val="20"/>
        </w:rPr>
      </w:pPr>
      <w:r>
        <w:rPr>
          <w:rFonts w:ascii="Verdana" w:hAnsi="Verdana"/>
          <w:color w:val="000000"/>
          <w:sz w:val="20"/>
          <w:szCs w:val="20"/>
        </w:rPr>
        <w:t>● Запустите мобильное приложение и введите ключ активации из письма или СМС-сообщения;</w:t>
      </w:r>
    </w:p>
    <w:p w:rsidR="00020CB3" w:rsidRDefault="00020CB3" w:rsidP="00020CB3">
      <w:pPr>
        <w:pStyle w:val="listparagraph"/>
        <w:rPr>
          <w:rFonts w:ascii="Verdana" w:hAnsi="Verdana"/>
          <w:color w:val="000000"/>
          <w:sz w:val="20"/>
          <w:szCs w:val="20"/>
        </w:rPr>
      </w:pPr>
      <w:r>
        <w:rPr>
          <w:rFonts w:ascii="Verdana" w:hAnsi="Verdana"/>
          <w:noProof/>
          <w:color w:val="000000"/>
          <w:sz w:val="20"/>
          <w:szCs w:val="20"/>
        </w:rPr>
        <w:lastRenderedPageBreak/>
        <w:drawing>
          <wp:inline distT="0" distB="0" distL="0" distR="0" wp14:anchorId="4AC1A42E" wp14:editId="01C45746">
            <wp:extent cx="1628776" cy="2895600"/>
            <wp:effectExtent l="0" t="0" r="9525" b="0"/>
            <wp:docPr id="8" name="Рисунок 8" descr="https://its.1c.ru/db/content/cabinetdoc/src/_img/image027.png?_=0000932B5E1452AF-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s.1c.ru/db/content/cabinetdoc/src/_img/image027.png?_=0000932B5E1452AF-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705" cy="2913252"/>
                    </a:xfrm>
                    <a:prstGeom prst="rect">
                      <a:avLst/>
                    </a:prstGeom>
                    <a:noFill/>
                    <a:ln>
                      <a:noFill/>
                    </a:ln>
                  </pic:spPr>
                </pic:pic>
              </a:graphicData>
            </a:graphic>
          </wp:inline>
        </w:drawing>
      </w:r>
    </w:p>
    <w:p w:rsidR="00020CB3" w:rsidRDefault="00020CB3" w:rsidP="00020CB3">
      <w:pPr>
        <w:pStyle w:val="list1"/>
        <w:ind w:left="300"/>
        <w:rPr>
          <w:rFonts w:ascii="Verdana" w:hAnsi="Verdana"/>
          <w:color w:val="000000"/>
          <w:sz w:val="20"/>
          <w:szCs w:val="20"/>
        </w:rPr>
      </w:pPr>
      <w:r>
        <w:rPr>
          <w:rFonts w:ascii="Verdana" w:hAnsi="Verdana"/>
          <w:color w:val="000000"/>
          <w:sz w:val="20"/>
          <w:szCs w:val="20"/>
        </w:rPr>
        <w:t>● Придумайте и введите пароль для входа в приложение. Сложность пароля пока не контролируется, поэтому ответственно подходите к его выбору.</w:t>
      </w:r>
    </w:p>
    <w:p w:rsidR="00020CB3" w:rsidRDefault="00020CB3" w:rsidP="00020CB3">
      <w:pPr>
        <w:pStyle w:val="listparagraph"/>
        <w:rPr>
          <w:rFonts w:ascii="Verdana" w:hAnsi="Verdana"/>
          <w:color w:val="000000"/>
          <w:sz w:val="20"/>
          <w:szCs w:val="20"/>
        </w:rPr>
      </w:pPr>
      <w:r>
        <w:rPr>
          <w:rFonts w:ascii="Verdana" w:hAnsi="Verdana"/>
          <w:noProof/>
          <w:color w:val="000000"/>
          <w:sz w:val="20"/>
          <w:szCs w:val="20"/>
        </w:rPr>
        <w:drawing>
          <wp:inline distT="0" distB="0" distL="0" distR="0" wp14:anchorId="6454D4BF" wp14:editId="257285B2">
            <wp:extent cx="2057400" cy="1841500"/>
            <wp:effectExtent l="0" t="0" r="0" b="6350"/>
            <wp:docPr id="7" name="Рисунок 7" descr="https://its.1c.ru/db/content/cabinetdoc/src/_img/image029.png?_=0000473A5760068C-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s.1c.ru/db/content/cabinetdoc/src/_img/image029.png?_=0000473A5760068C-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7644" cy="1850669"/>
                    </a:xfrm>
                    <a:prstGeom prst="rect">
                      <a:avLst/>
                    </a:prstGeom>
                    <a:noFill/>
                    <a:ln>
                      <a:noFill/>
                    </a:ln>
                  </pic:spPr>
                </pic:pic>
              </a:graphicData>
            </a:graphic>
          </wp:inline>
        </w:drawing>
      </w:r>
    </w:p>
    <w:p w:rsidR="00020CB3" w:rsidRDefault="00020CB3" w:rsidP="00020CB3">
      <w:pPr>
        <w:pStyle w:val="list1"/>
        <w:ind w:left="300"/>
        <w:rPr>
          <w:rFonts w:ascii="Verdana" w:hAnsi="Verdana"/>
          <w:color w:val="000000"/>
          <w:sz w:val="20"/>
          <w:szCs w:val="20"/>
        </w:rPr>
      </w:pPr>
      <w:r>
        <w:rPr>
          <w:rFonts w:ascii="Verdana" w:hAnsi="Verdana"/>
          <w:color w:val="000000"/>
          <w:sz w:val="20"/>
          <w:szCs w:val="20"/>
        </w:rPr>
        <w:t>● После этого вы окажетесь на главной странице приложения.</w:t>
      </w:r>
    </w:p>
    <w:p w:rsidR="00020CB3" w:rsidRDefault="00020CB3" w:rsidP="00020CB3">
      <w:pPr>
        <w:pStyle w:val="listparagraph"/>
        <w:rPr>
          <w:rFonts w:ascii="Verdana" w:hAnsi="Verdana"/>
          <w:color w:val="000000"/>
          <w:sz w:val="20"/>
          <w:szCs w:val="20"/>
        </w:rPr>
      </w:pPr>
      <w:r>
        <w:rPr>
          <w:rFonts w:ascii="Verdana" w:hAnsi="Verdana"/>
          <w:noProof/>
          <w:color w:val="000000"/>
          <w:sz w:val="20"/>
          <w:szCs w:val="20"/>
        </w:rPr>
        <w:drawing>
          <wp:inline distT="0" distB="0" distL="0" distR="0" wp14:anchorId="357FD422" wp14:editId="03F9E75C">
            <wp:extent cx="1612702" cy="2867025"/>
            <wp:effectExtent l="0" t="0" r="6985" b="0"/>
            <wp:docPr id="6" name="Рисунок 6" descr="https://its.1c.ru/db/content/cabinetdoc/src/_img/image031.png?_=0001132A8F928B9E-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s.1c.ru/db/content/cabinetdoc/src/_img/image031.png?_=0001132A8F928B9E-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8456" cy="2877254"/>
                    </a:xfrm>
                    <a:prstGeom prst="rect">
                      <a:avLst/>
                    </a:prstGeom>
                    <a:noFill/>
                    <a:ln>
                      <a:noFill/>
                    </a:ln>
                  </pic:spPr>
                </pic:pic>
              </a:graphicData>
            </a:graphic>
          </wp:inline>
        </w:drawing>
      </w:r>
    </w:p>
    <w:p w:rsidR="00200D7A" w:rsidRDefault="00200D7A" w:rsidP="00200D7A">
      <w:pPr>
        <w:pStyle w:val="21"/>
        <w:numPr>
          <w:ilvl w:val="0"/>
          <w:numId w:val="0"/>
        </w:numPr>
        <w:rPr>
          <w:rFonts w:ascii="Verdana" w:hAnsi="Verdana"/>
          <w:color w:val="000000"/>
          <w:sz w:val="28"/>
        </w:rPr>
      </w:pPr>
      <w:r>
        <w:rPr>
          <w:rFonts w:ascii="Verdana" w:hAnsi="Verdana"/>
          <w:color w:val="000000"/>
          <w:sz w:val="28"/>
        </w:rPr>
        <w:lastRenderedPageBreak/>
        <w:t>Как открыть приложение «1С:Кабинет сотрудника» в браузере</w:t>
      </w:r>
    </w:p>
    <w:p w:rsidR="00C44D6C" w:rsidRPr="00C44D6C" w:rsidRDefault="00C44D6C" w:rsidP="00C44D6C">
      <w:pPr>
        <w:pStyle w:val="a7"/>
      </w:pPr>
      <w:r>
        <w:t>Адрес для доступа после регистрации</w:t>
      </w:r>
      <w:r w:rsidRPr="00C44D6C">
        <w:t xml:space="preserve">: </w:t>
      </w:r>
    </w:p>
    <w:bookmarkEnd w:id="0"/>
    <w:p w:rsidR="00200D7A" w:rsidRDefault="00200D7A" w:rsidP="00200D7A">
      <w:pPr>
        <w:pStyle w:val="afff0"/>
        <w:rPr>
          <w:rFonts w:ascii="Verdana" w:hAnsi="Verdana"/>
          <w:color w:val="000000"/>
          <w:sz w:val="20"/>
          <w:szCs w:val="20"/>
        </w:rPr>
      </w:pPr>
      <w:r>
        <w:rPr>
          <w:rFonts w:ascii="Verdana" w:hAnsi="Verdana"/>
          <w:color w:val="000000"/>
          <w:sz w:val="20"/>
          <w:szCs w:val="20"/>
        </w:rPr>
        <w:t>Ссылка для перехода к приложению содержится в письме или СМС, которое вы получили. Оно, например, может иметь следующий вид:</w:t>
      </w:r>
    </w:p>
    <w:p w:rsidR="00200D7A" w:rsidRDefault="00200D7A" w:rsidP="00200D7A">
      <w:pPr>
        <w:pStyle w:val="afff0"/>
        <w:rPr>
          <w:rFonts w:ascii="Verdana" w:hAnsi="Verdana"/>
          <w:color w:val="000000"/>
          <w:sz w:val="20"/>
          <w:szCs w:val="20"/>
        </w:rPr>
      </w:pPr>
      <w:r>
        <w:rPr>
          <w:rFonts w:ascii="Verdana" w:hAnsi="Verdana"/>
          <w:noProof/>
          <w:color w:val="000000"/>
          <w:sz w:val="20"/>
          <w:szCs w:val="20"/>
          <w:lang w:eastAsia="ru-RU"/>
        </w:rPr>
        <w:drawing>
          <wp:inline distT="0" distB="0" distL="0" distR="0">
            <wp:extent cx="4057650" cy="2855653"/>
            <wp:effectExtent l="0" t="0" r="0" b="1905"/>
            <wp:docPr id="13" name="Рисунок 13" descr="https://its.1c.ru/db/content/cabinetdoc/src/_img/image017.png?_=00009E3FF95B2D72-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cabinetdoc/src/_img/image017.png?_=00009E3FF95B2D72-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6112" cy="2861608"/>
                    </a:xfrm>
                    <a:prstGeom prst="rect">
                      <a:avLst/>
                    </a:prstGeom>
                    <a:noFill/>
                    <a:ln>
                      <a:noFill/>
                    </a:ln>
                  </pic:spPr>
                </pic:pic>
              </a:graphicData>
            </a:graphic>
          </wp:inline>
        </w:drawing>
      </w:r>
    </w:p>
    <w:p w:rsidR="00200D7A" w:rsidRDefault="00200D7A" w:rsidP="00200D7A">
      <w:pPr>
        <w:pStyle w:val="afff0"/>
        <w:rPr>
          <w:rFonts w:ascii="Verdana" w:hAnsi="Verdana"/>
          <w:color w:val="000000"/>
          <w:sz w:val="20"/>
          <w:szCs w:val="20"/>
        </w:rPr>
      </w:pPr>
      <w:r>
        <w:rPr>
          <w:rFonts w:ascii="Verdana" w:hAnsi="Verdana"/>
          <w:color w:val="000000"/>
          <w:sz w:val="20"/>
          <w:szCs w:val="20"/>
        </w:rPr>
        <w:t>Чтобы открыть приложение в браузере, выполните следующие действия:</w:t>
      </w:r>
    </w:p>
    <w:p w:rsidR="00200D7A" w:rsidRDefault="00200D7A" w:rsidP="00200D7A">
      <w:pPr>
        <w:pStyle w:val="list1"/>
        <w:ind w:left="300"/>
        <w:rPr>
          <w:rFonts w:ascii="Verdana" w:hAnsi="Verdana"/>
          <w:color w:val="000000"/>
          <w:sz w:val="20"/>
          <w:szCs w:val="20"/>
        </w:rPr>
      </w:pPr>
      <w:bookmarkStart w:id="2" w:name="_refd21e917"/>
      <w:r>
        <w:rPr>
          <w:rFonts w:ascii="Verdana" w:hAnsi="Verdana"/>
          <w:color w:val="000000"/>
          <w:sz w:val="20"/>
          <w:szCs w:val="20"/>
        </w:rPr>
        <w:t>● Нажмите ссылку, содержащуюся в письме;</w:t>
      </w:r>
      <w:bookmarkEnd w:id="2"/>
    </w:p>
    <w:p w:rsidR="00200D7A" w:rsidRDefault="00200D7A" w:rsidP="00200D7A">
      <w:pPr>
        <w:pStyle w:val="list1"/>
        <w:ind w:left="300"/>
        <w:rPr>
          <w:rFonts w:ascii="Verdana" w:hAnsi="Verdana"/>
          <w:color w:val="000000"/>
          <w:sz w:val="20"/>
          <w:szCs w:val="20"/>
        </w:rPr>
      </w:pPr>
      <w:r>
        <w:rPr>
          <w:rFonts w:ascii="Verdana" w:hAnsi="Verdana"/>
          <w:color w:val="000000"/>
          <w:sz w:val="20"/>
          <w:szCs w:val="20"/>
        </w:rPr>
        <w:t>● При первом входе «1С:Кабинет сотрудника» попросит вас ввести код подтверждения, присланный вам на электронную почту или в SMS;</w:t>
      </w:r>
    </w:p>
    <w:p w:rsidR="00200D7A" w:rsidRDefault="00200D7A" w:rsidP="00200D7A">
      <w:pPr>
        <w:pStyle w:val="list1"/>
        <w:ind w:left="300"/>
        <w:rPr>
          <w:rFonts w:ascii="Verdana" w:hAnsi="Verdana"/>
          <w:color w:val="000000"/>
          <w:sz w:val="20"/>
          <w:szCs w:val="20"/>
        </w:rPr>
      </w:pPr>
      <w:r>
        <w:rPr>
          <w:rFonts w:ascii="Verdana" w:hAnsi="Verdana"/>
          <w:color w:val="000000"/>
          <w:sz w:val="20"/>
          <w:szCs w:val="20"/>
        </w:rPr>
        <w:t>● После успешного ввода кода подтверждения придумайте и введите пароль для входа в приложение. Сложность пароля пока не контролируется, поэтому ответственно подходите к его выбору.</w:t>
      </w:r>
    </w:p>
    <w:p w:rsidR="00200D7A" w:rsidRDefault="00200D7A" w:rsidP="00200D7A">
      <w:pPr>
        <w:pStyle w:val="listparagraph"/>
        <w:rPr>
          <w:rFonts w:ascii="Verdana" w:hAnsi="Verdana"/>
          <w:color w:val="000000"/>
          <w:sz w:val="20"/>
          <w:szCs w:val="20"/>
        </w:rPr>
      </w:pPr>
      <w:r>
        <w:rPr>
          <w:rFonts w:ascii="Verdana" w:hAnsi="Verdana"/>
          <w:noProof/>
          <w:color w:val="000000"/>
          <w:sz w:val="20"/>
          <w:szCs w:val="20"/>
        </w:rPr>
        <w:drawing>
          <wp:inline distT="0" distB="0" distL="0" distR="0">
            <wp:extent cx="2216128" cy="2047875"/>
            <wp:effectExtent l="0" t="0" r="0" b="0"/>
            <wp:docPr id="12" name="Рисунок 12" descr="https://its.1c.ru/db/content/cabinetdoc/src/_img/image019.png?_=00002CDD33271149-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s.1c.ru/db/content/cabinetdoc/src/_img/image019.png?_=00002CDD33271149-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0188" cy="2060867"/>
                    </a:xfrm>
                    <a:prstGeom prst="rect">
                      <a:avLst/>
                    </a:prstGeom>
                    <a:noFill/>
                    <a:ln>
                      <a:noFill/>
                    </a:ln>
                  </pic:spPr>
                </pic:pic>
              </a:graphicData>
            </a:graphic>
          </wp:inline>
        </w:drawing>
      </w:r>
    </w:p>
    <w:p w:rsidR="00200D7A" w:rsidRDefault="00200D7A" w:rsidP="00200D7A">
      <w:pPr>
        <w:pStyle w:val="list1"/>
        <w:ind w:left="300"/>
        <w:rPr>
          <w:rFonts w:ascii="Verdana" w:hAnsi="Verdana"/>
          <w:color w:val="000000"/>
          <w:sz w:val="20"/>
          <w:szCs w:val="20"/>
        </w:rPr>
      </w:pPr>
      <w:r>
        <w:rPr>
          <w:rFonts w:ascii="Verdana" w:hAnsi="Verdana"/>
          <w:color w:val="000000"/>
          <w:sz w:val="20"/>
          <w:szCs w:val="20"/>
        </w:rPr>
        <w:t>● После этого вы окажетесь на главной странице приложения.</w:t>
      </w:r>
    </w:p>
    <w:p w:rsidR="00200D7A" w:rsidRDefault="00200D7A" w:rsidP="00200D7A">
      <w:pPr>
        <w:pStyle w:val="listparagraph"/>
        <w:rPr>
          <w:rFonts w:ascii="Verdana" w:hAnsi="Verdana"/>
          <w:color w:val="000000"/>
          <w:sz w:val="20"/>
          <w:szCs w:val="20"/>
        </w:rPr>
      </w:pPr>
      <w:r>
        <w:rPr>
          <w:rFonts w:ascii="Verdana" w:hAnsi="Verdana"/>
          <w:noProof/>
          <w:color w:val="000000"/>
          <w:sz w:val="20"/>
          <w:szCs w:val="20"/>
        </w:rPr>
        <w:lastRenderedPageBreak/>
        <w:drawing>
          <wp:inline distT="0" distB="0" distL="0" distR="0">
            <wp:extent cx="5715000" cy="2781300"/>
            <wp:effectExtent l="0" t="0" r="0" b="0"/>
            <wp:docPr id="11" name="Рисунок 11" descr="https://its.1c.ru/db/content/cabinetdoc/src/_img/image021.png?_=0000AA9E5C5C8F2F-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s.1c.ru/db/content/cabinetdoc/src/_img/image021.png?_=0000AA9E5C5C8F2F-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200D7A" w:rsidRDefault="00200D7A" w:rsidP="00C44D6C">
      <w:pPr>
        <w:pStyle w:val="21"/>
        <w:numPr>
          <w:ilvl w:val="0"/>
          <w:numId w:val="0"/>
        </w:numPr>
        <w:ind w:left="1134"/>
        <w:rPr>
          <w:rFonts w:ascii="Verdana" w:hAnsi="Verdana"/>
          <w:color w:val="000000"/>
          <w:sz w:val="28"/>
        </w:rPr>
      </w:pPr>
      <w:bookmarkStart w:id="3" w:name="_numd21e943"/>
      <w:bookmarkStart w:id="4" w:name="_refd21e943"/>
      <w:bookmarkStart w:id="5" w:name="_numd21e1053"/>
      <w:bookmarkStart w:id="6" w:name="_refd21e1053"/>
      <w:bookmarkStart w:id="7" w:name="issogl1_создание_электронной_подписи_в_п"/>
      <w:bookmarkEnd w:id="3"/>
      <w:bookmarkEnd w:id="4"/>
      <w:bookmarkEnd w:id="5"/>
      <w:bookmarkEnd w:id="6"/>
      <w:r>
        <w:rPr>
          <w:rFonts w:ascii="Verdana" w:hAnsi="Verdana"/>
          <w:color w:val="000000"/>
          <w:sz w:val="28"/>
        </w:rPr>
        <w:t>Создание электронной подписи в приложении «1С:Кабинет сотрудника»</w:t>
      </w:r>
    </w:p>
    <w:bookmarkEnd w:id="7"/>
    <w:p w:rsidR="00200D7A" w:rsidRDefault="00200D7A" w:rsidP="00200D7A">
      <w:pPr>
        <w:pStyle w:val="afff0"/>
        <w:rPr>
          <w:rFonts w:ascii="Verdana" w:hAnsi="Verdana"/>
          <w:color w:val="000000"/>
          <w:sz w:val="20"/>
          <w:szCs w:val="20"/>
        </w:rPr>
      </w:pPr>
      <w:r>
        <w:rPr>
          <w:rFonts w:ascii="Verdana" w:hAnsi="Verdana"/>
          <w:color w:val="000000"/>
          <w:sz w:val="20"/>
          <w:szCs w:val="20"/>
        </w:rPr>
        <w:t>Если в приложении включено использование электронной подписи, то вы получите уведомление о том, что вам необходимо создать собственную электронную подпись.</w:t>
      </w:r>
    </w:p>
    <w:p w:rsidR="00200D7A" w:rsidRDefault="00200D7A" w:rsidP="00200D7A">
      <w:pPr>
        <w:pStyle w:val="afff0"/>
        <w:rPr>
          <w:rFonts w:ascii="Verdana" w:hAnsi="Verdana"/>
          <w:color w:val="000000"/>
          <w:sz w:val="20"/>
          <w:szCs w:val="20"/>
        </w:rPr>
      </w:pPr>
      <w:r>
        <w:rPr>
          <w:rFonts w:ascii="Verdana" w:hAnsi="Verdana"/>
          <w:color w:val="000000"/>
          <w:sz w:val="20"/>
          <w:szCs w:val="20"/>
        </w:rPr>
        <w:t>Чтобы создать электронную подпись выполните следующие действия:</w:t>
      </w:r>
    </w:p>
    <w:p w:rsidR="00200D7A" w:rsidRDefault="00200D7A" w:rsidP="00200D7A">
      <w:pPr>
        <w:pStyle w:val="list1"/>
        <w:ind w:left="300"/>
        <w:rPr>
          <w:rFonts w:ascii="Verdana" w:hAnsi="Verdana"/>
          <w:color w:val="000000"/>
          <w:sz w:val="20"/>
          <w:szCs w:val="20"/>
        </w:rPr>
      </w:pPr>
      <w:bookmarkStart w:id="8" w:name="_refd21e1077"/>
      <w:r>
        <w:rPr>
          <w:rFonts w:ascii="Verdana" w:hAnsi="Verdana"/>
          <w:color w:val="000000"/>
          <w:sz w:val="20"/>
          <w:szCs w:val="20"/>
        </w:rPr>
        <w:t>● </w:t>
      </w:r>
      <w:bookmarkEnd w:id="8"/>
      <w:r>
        <w:rPr>
          <w:rFonts w:ascii="Verdana" w:hAnsi="Verdana"/>
          <w:color w:val="000000"/>
          <w:sz w:val="20"/>
          <w:szCs w:val="20"/>
        </w:rPr>
        <w:t>Откройте приложение в браузере (аналогичные действия вы можете выполнить и в мобильном приложении);</w:t>
      </w:r>
    </w:p>
    <w:p w:rsidR="00200D7A" w:rsidRDefault="00200D7A" w:rsidP="00200D7A">
      <w:pPr>
        <w:pStyle w:val="list1"/>
        <w:ind w:left="300"/>
        <w:rPr>
          <w:rFonts w:ascii="Verdana" w:hAnsi="Verdana"/>
          <w:color w:val="000000"/>
          <w:sz w:val="20"/>
          <w:szCs w:val="20"/>
        </w:rPr>
      </w:pPr>
      <w:r>
        <w:rPr>
          <w:rFonts w:ascii="Verdana" w:hAnsi="Verdana"/>
          <w:color w:val="000000"/>
          <w:sz w:val="20"/>
          <w:szCs w:val="20"/>
        </w:rPr>
        <w:t>● Перейдите в профиль через меню в правом нижнем углу приложения;</w:t>
      </w:r>
    </w:p>
    <w:p w:rsidR="00200D7A" w:rsidRDefault="00200D7A" w:rsidP="00200D7A">
      <w:pPr>
        <w:pStyle w:val="listparagraph"/>
        <w:rPr>
          <w:rFonts w:ascii="Verdana" w:hAnsi="Verdana"/>
          <w:color w:val="000000"/>
          <w:sz w:val="20"/>
          <w:szCs w:val="20"/>
        </w:rPr>
      </w:pPr>
      <w:r>
        <w:rPr>
          <w:rFonts w:ascii="Verdana" w:hAnsi="Verdana"/>
          <w:noProof/>
          <w:color w:val="000000"/>
          <w:sz w:val="20"/>
          <w:szCs w:val="20"/>
        </w:rPr>
        <w:drawing>
          <wp:inline distT="0" distB="0" distL="0" distR="0">
            <wp:extent cx="5715000" cy="2781300"/>
            <wp:effectExtent l="0" t="0" r="0" b="0"/>
            <wp:docPr id="4" name="Рисунок 4" descr="https://its.1c.ru/db/content/cabinetdoc/src/_img/image035.png?_=0000AEC571C38A79-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ts.1c.ru/db/content/cabinetdoc/src/_img/image035.png?_=0000AEC571C38A79-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781300"/>
                    </a:xfrm>
                    <a:prstGeom prst="rect">
                      <a:avLst/>
                    </a:prstGeom>
                    <a:noFill/>
                    <a:ln>
                      <a:noFill/>
                    </a:ln>
                  </pic:spPr>
                </pic:pic>
              </a:graphicData>
            </a:graphic>
          </wp:inline>
        </w:drawing>
      </w:r>
    </w:p>
    <w:p w:rsidR="00200D7A" w:rsidRDefault="00200D7A" w:rsidP="00200D7A">
      <w:pPr>
        <w:pStyle w:val="list1"/>
        <w:ind w:left="300"/>
        <w:rPr>
          <w:rFonts w:ascii="Verdana" w:hAnsi="Verdana"/>
          <w:color w:val="000000"/>
          <w:sz w:val="20"/>
          <w:szCs w:val="20"/>
        </w:rPr>
      </w:pPr>
      <w:r>
        <w:rPr>
          <w:rFonts w:ascii="Verdana" w:hAnsi="Verdana"/>
          <w:color w:val="000000"/>
          <w:sz w:val="20"/>
          <w:szCs w:val="20"/>
        </w:rPr>
        <w:t>● Нажмите Создать в разделе Электронная подпись;</w:t>
      </w:r>
    </w:p>
    <w:p w:rsidR="00200D7A" w:rsidRDefault="00200D7A" w:rsidP="00200D7A">
      <w:pPr>
        <w:pStyle w:val="listparagraph"/>
        <w:rPr>
          <w:rFonts w:ascii="Verdana" w:hAnsi="Verdana"/>
          <w:color w:val="000000"/>
          <w:sz w:val="20"/>
          <w:szCs w:val="20"/>
        </w:rPr>
      </w:pPr>
      <w:r>
        <w:rPr>
          <w:rFonts w:ascii="Verdana" w:hAnsi="Verdana"/>
          <w:noProof/>
          <w:color w:val="000000"/>
          <w:sz w:val="20"/>
          <w:szCs w:val="20"/>
        </w:rPr>
        <w:lastRenderedPageBreak/>
        <w:drawing>
          <wp:inline distT="0" distB="0" distL="0" distR="0">
            <wp:extent cx="4629150" cy="3039809"/>
            <wp:effectExtent l="0" t="0" r="0" b="8255"/>
            <wp:docPr id="3" name="Рисунок 3" descr="https://its.1c.ru/db/content/cabinetdoc/src/_img/image037.png?_=0000BD71328E3D94-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ts.1c.ru/db/content/cabinetdoc/src/_img/image037.png?_=0000BD71328E3D94-v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6129" cy="3044392"/>
                    </a:xfrm>
                    <a:prstGeom prst="rect">
                      <a:avLst/>
                    </a:prstGeom>
                    <a:noFill/>
                    <a:ln>
                      <a:noFill/>
                    </a:ln>
                  </pic:spPr>
                </pic:pic>
              </a:graphicData>
            </a:graphic>
          </wp:inline>
        </w:drawing>
      </w:r>
    </w:p>
    <w:p w:rsidR="00200D7A" w:rsidRDefault="00200D7A" w:rsidP="00200D7A">
      <w:pPr>
        <w:pStyle w:val="list1"/>
        <w:ind w:left="300"/>
        <w:rPr>
          <w:rFonts w:ascii="Verdana" w:hAnsi="Verdana"/>
          <w:color w:val="000000"/>
          <w:sz w:val="20"/>
          <w:szCs w:val="20"/>
        </w:rPr>
      </w:pPr>
      <w:r>
        <w:rPr>
          <w:rFonts w:ascii="Verdana" w:hAnsi="Verdana"/>
          <w:color w:val="000000"/>
          <w:sz w:val="20"/>
          <w:szCs w:val="20"/>
        </w:rPr>
        <w:t>● Придумайте и введите пароль для электронной подписи, затем нажмите Записать.</w:t>
      </w:r>
    </w:p>
    <w:p w:rsidR="00200D7A" w:rsidRDefault="00200D7A" w:rsidP="00200D7A">
      <w:pPr>
        <w:pStyle w:val="listparagraph"/>
        <w:rPr>
          <w:rFonts w:ascii="Verdana" w:hAnsi="Verdana"/>
          <w:color w:val="000000"/>
          <w:sz w:val="20"/>
          <w:szCs w:val="20"/>
        </w:rPr>
      </w:pPr>
      <w:r>
        <w:rPr>
          <w:rFonts w:ascii="Verdana" w:hAnsi="Verdana"/>
          <w:noProof/>
          <w:color w:val="000000"/>
          <w:sz w:val="20"/>
          <w:szCs w:val="20"/>
        </w:rPr>
        <w:drawing>
          <wp:inline distT="0" distB="0" distL="0" distR="0">
            <wp:extent cx="2462835" cy="2466975"/>
            <wp:effectExtent l="0" t="0" r="0" b="0"/>
            <wp:docPr id="2" name="Рисунок 2" descr="https://its.1c.ru/db/content/cabinetdoc/src/_img/image039.png?_=000047CEC385FBDE-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ts.1c.ru/db/content/cabinetdoc/src/_img/image039.png?_=000047CEC385FBDE-v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4336" cy="2478496"/>
                    </a:xfrm>
                    <a:prstGeom prst="rect">
                      <a:avLst/>
                    </a:prstGeom>
                    <a:noFill/>
                    <a:ln>
                      <a:noFill/>
                    </a:ln>
                  </pic:spPr>
                </pic:pic>
              </a:graphicData>
            </a:graphic>
          </wp:inline>
        </w:drawing>
      </w:r>
    </w:p>
    <w:p w:rsidR="00200D7A" w:rsidRDefault="00200D7A" w:rsidP="00200D7A">
      <w:pPr>
        <w:pStyle w:val="list1"/>
        <w:ind w:left="300"/>
        <w:rPr>
          <w:rFonts w:ascii="Verdana" w:hAnsi="Verdana"/>
          <w:color w:val="000000"/>
          <w:sz w:val="20"/>
          <w:szCs w:val="20"/>
        </w:rPr>
      </w:pPr>
      <w:r>
        <w:rPr>
          <w:rFonts w:ascii="Verdana" w:hAnsi="Verdana"/>
          <w:color w:val="000000"/>
          <w:sz w:val="20"/>
          <w:szCs w:val="20"/>
        </w:rPr>
        <w:t>● После создания электронной подписи ее параметры будут показаны в вашем профиле.</w:t>
      </w:r>
    </w:p>
    <w:p w:rsidR="00AF296E" w:rsidRDefault="00200D7A" w:rsidP="00AF296E">
      <w:pPr>
        <w:pStyle w:val="listparagraph"/>
      </w:pPr>
      <w:r>
        <w:rPr>
          <w:rFonts w:ascii="Verdana" w:hAnsi="Verdana"/>
          <w:noProof/>
          <w:color w:val="000000"/>
          <w:sz w:val="20"/>
          <w:szCs w:val="20"/>
        </w:rPr>
        <w:drawing>
          <wp:inline distT="0" distB="0" distL="0" distR="0">
            <wp:extent cx="4314825" cy="2450127"/>
            <wp:effectExtent l="0" t="0" r="0" b="7620"/>
            <wp:docPr id="1" name="Рисунок 1" descr="https://its.1c.ru/db/content/cabinetdoc/src/_img/image041.png?_=00005103E6CD8052-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ts.1c.ru/db/content/cabinetdoc/src/_img/image041.png?_=00005103E6CD8052-v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6851" cy="2456956"/>
                    </a:xfrm>
                    <a:prstGeom prst="rect">
                      <a:avLst/>
                    </a:prstGeom>
                    <a:noFill/>
                    <a:ln>
                      <a:noFill/>
                    </a:ln>
                  </pic:spPr>
                </pic:pic>
              </a:graphicData>
            </a:graphic>
          </wp:inline>
        </w:drawing>
      </w:r>
    </w:p>
    <w:p w:rsidR="00F865EC" w:rsidRDefault="00F865EC" w:rsidP="00F865EC">
      <w:pPr>
        <w:pStyle w:val="12"/>
      </w:pPr>
      <w:r w:rsidRPr="00200D7A">
        <w:lastRenderedPageBreak/>
        <w:t>Ссылка для доступа через веб-интерфейс</w:t>
      </w:r>
    </w:p>
    <w:p w:rsidR="00F865EC" w:rsidRPr="00AF296E" w:rsidRDefault="001A3653" w:rsidP="00F865EC">
      <w:pPr>
        <w:pStyle w:val="a7"/>
        <w:rPr>
          <w:sz w:val="28"/>
          <w:szCs w:val="28"/>
        </w:rPr>
      </w:pPr>
      <w:hyperlink r:id="rId20" w:history="1">
        <w:r w:rsidR="00F865EC" w:rsidRPr="00AF296E">
          <w:rPr>
            <w:rStyle w:val="aff5"/>
            <w:sz w:val="28"/>
            <w:szCs w:val="28"/>
          </w:rPr>
          <w:t>https://pwrs.1c-cabinet.ru/applications/114-840</w:t>
        </w:r>
      </w:hyperlink>
    </w:p>
    <w:p w:rsidR="00F865EC" w:rsidRDefault="00F865EC" w:rsidP="00AF296E">
      <w:pPr>
        <w:pStyle w:val="listparagraph"/>
      </w:pPr>
    </w:p>
    <w:p w:rsidR="00200D7A" w:rsidRDefault="00200D7A" w:rsidP="00AF296E">
      <w:pPr>
        <w:pStyle w:val="12"/>
      </w:pPr>
      <w:r w:rsidRPr="00200D7A">
        <w:lastRenderedPageBreak/>
        <w:t>Сведения об ответственности за разглашение пароля от кабинета третьим лицам</w:t>
      </w:r>
    </w:p>
    <w:p w:rsidR="001D3E08" w:rsidRDefault="001D3E08" w:rsidP="00AF296E">
      <w:pPr>
        <w:pStyle w:val="a7"/>
      </w:pPr>
    </w:p>
    <w:p w:rsidR="00AF296E" w:rsidRPr="00AF296E" w:rsidRDefault="00A65A93" w:rsidP="00AF296E">
      <w:pPr>
        <w:pStyle w:val="a7"/>
      </w:pPr>
      <w:r>
        <w:t>Сотрудник</w:t>
      </w:r>
      <w:r w:rsidRPr="00A65A93">
        <w:t xml:space="preserve"> самостоятельно несет ответственность за безопасность (устойчивость к угадыванию) используемого им пароля, а также самостоятельно обеспечивает конфиденциальность своего пароля и других средств идентификации. </w:t>
      </w:r>
      <w:r>
        <w:t>Сотрудник</w:t>
      </w:r>
      <w:r w:rsidRPr="00A65A93">
        <w:t xml:space="preserve"> самостоятельно несет ответственность за все действия (а также их последствия), совершенные под учетной записью в рамках или с использованием Сервиса. При этом все действия в рамках или с использованием Сервиса, совершенные под учетной записью </w:t>
      </w:r>
      <w:r w:rsidR="001D3E08">
        <w:t>Сотрудника</w:t>
      </w:r>
      <w:r w:rsidRPr="00A65A93">
        <w:t xml:space="preserve">, считаются произведенными самим </w:t>
      </w:r>
      <w:r w:rsidR="001D3E08">
        <w:t>Сотрудником.</w:t>
      </w:r>
      <w:bookmarkStart w:id="9" w:name="_GoBack"/>
      <w:bookmarkEnd w:id="9"/>
    </w:p>
    <w:p w:rsidR="00E07093" w:rsidRDefault="00E07093" w:rsidP="00E07093">
      <w:pPr>
        <w:pStyle w:val="a7"/>
      </w:pPr>
    </w:p>
    <w:p w:rsidR="00E07093" w:rsidRPr="008063AC" w:rsidRDefault="00E07093" w:rsidP="00E07093">
      <w:pPr>
        <w:pStyle w:val="a7"/>
      </w:pPr>
    </w:p>
    <w:sectPr w:rsidR="00E07093" w:rsidRPr="008063AC" w:rsidSect="00E355D6">
      <w:headerReference w:type="even" r:id="rId21"/>
      <w:pgSz w:w="11907" w:h="16840" w:code="9"/>
      <w:pgMar w:top="1134" w:right="1276" w:bottom="1134" w:left="127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653" w:rsidRDefault="001A3653" w:rsidP="00A71146">
      <w:r>
        <w:separator/>
      </w:r>
    </w:p>
  </w:endnote>
  <w:endnote w:type="continuationSeparator" w:id="0">
    <w:p w:rsidR="001A3653" w:rsidRDefault="001A3653" w:rsidP="00A7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653" w:rsidRDefault="001A3653" w:rsidP="00A71146">
      <w:r>
        <w:separator/>
      </w:r>
    </w:p>
  </w:footnote>
  <w:footnote w:type="continuationSeparator" w:id="0">
    <w:p w:rsidR="001A3653" w:rsidRDefault="001A3653" w:rsidP="00A71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A0E" w:rsidRDefault="00A81A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4DED"/>
    <w:multiLevelType w:val="multilevel"/>
    <w:tmpl w:val="770A3340"/>
    <w:lvl w:ilvl="0">
      <w:start w:val="1"/>
      <w:numFmt w:val="upperLetter"/>
      <w:pStyle w:val="1"/>
      <w:lvlText w:val="Приложение %1"/>
      <w:lvlJc w:val="left"/>
      <w:pPr>
        <w:tabs>
          <w:tab w:val="num" w:pos="2160"/>
        </w:tabs>
      </w:pPr>
      <w:rPr>
        <w:rFonts w:cs="Times New Roman" w:hint="default"/>
      </w:rPr>
    </w:lvl>
    <w:lvl w:ilvl="1">
      <w:start w:val="1"/>
      <w:numFmt w:val="decimal"/>
      <w:pStyle w:val="2"/>
      <w:suff w:val="space"/>
      <w:lvlText w:val="%1.%2"/>
      <w:lvlJc w:val="left"/>
      <w:pPr>
        <w:ind w:left="851"/>
      </w:pPr>
      <w:rPr>
        <w:rFonts w:cs="Times New Roman" w:hint="default"/>
      </w:rPr>
    </w:lvl>
    <w:lvl w:ilvl="2">
      <w:start w:val="1"/>
      <w:numFmt w:val="decimal"/>
      <w:pStyle w:val="3"/>
      <w:lvlText w:val="%1.%2.%3"/>
      <w:lvlJc w:val="left"/>
      <w:pPr>
        <w:tabs>
          <w:tab w:val="num" w:pos="1571"/>
        </w:tabs>
        <w:ind w:left="851"/>
      </w:pPr>
      <w:rPr>
        <w:rFonts w:cs="Times New Roman" w:hint="default"/>
      </w:rPr>
    </w:lvl>
    <w:lvl w:ilvl="3">
      <w:start w:val="1"/>
      <w:numFmt w:val="decimal"/>
      <w:pStyle w:val="4"/>
      <w:suff w:val="space"/>
      <w:lvlText w:val="%1.%2.%3.%4"/>
      <w:lvlJc w:val="left"/>
      <w:pPr>
        <w:ind w:left="851"/>
      </w:pPr>
      <w:rPr>
        <w:rFonts w:cs="Times New Roman" w:hint="default"/>
      </w:rPr>
    </w:lvl>
    <w:lvl w:ilvl="4">
      <w:start w:val="1"/>
      <w:numFmt w:val="decimal"/>
      <w:pStyle w:val="5"/>
      <w:suff w:val="space"/>
      <w:lvlText w:val="%1.%2.%3.%4.%5"/>
      <w:lvlJc w:val="left"/>
      <w:pPr>
        <w:ind w:left="851"/>
      </w:pPr>
      <w:rPr>
        <w:rFonts w:cs="Times New Roman" w:hint="default"/>
      </w:rPr>
    </w:lvl>
    <w:lvl w:ilvl="5">
      <w:start w:val="1"/>
      <w:numFmt w:val="decimal"/>
      <w:pStyle w:val="6"/>
      <w:suff w:val="space"/>
      <w:lvlText w:val="%1.%2.%3.%4.%5.%6"/>
      <w:lvlJc w:val="left"/>
      <w:pPr>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 w15:restartNumberingAfterBreak="0">
    <w:nsid w:val="04DA4EED"/>
    <w:multiLevelType w:val="hybridMultilevel"/>
    <w:tmpl w:val="FC18D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C150CB"/>
    <w:multiLevelType w:val="multilevel"/>
    <w:tmpl w:val="A8F2B70C"/>
    <w:lvl w:ilvl="0">
      <w:start w:val="1"/>
      <w:numFmt w:val="lowerLetter"/>
      <w:pStyle w:val="ABC"/>
      <w:lvlText w:val="%1)"/>
      <w:lvlJc w:val="left"/>
      <w:pPr>
        <w:tabs>
          <w:tab w:val="num" w:pos="360"/>
        </w:tabs>
        <w:ind w:left="0" w:firstLine="0"/>
      </w:pPr>
      <w:rPr>
        <w:rFonts w:hint="default"/>
      </w:rPr>
    </w:lvl>
    <w:lvl w:ilvl="1">
      <w:start w:val="1"/>
      <w:numFmt w:val="bullet"/>
      <w:lvlText w:val=""/>
      <w:lvlJc w:val="left"/>
      <w:pPr>
        <w:tabs>
          <w:tab w:val="num" w:pos="567"/>
        </w:tabs>
        <w:ind w:left="357" w:firstLine="0"/>
      </w:pPr>
      <w:rPr>
        <w:rFonts w:ascii="Wingdings" w:hAnsi="Wingdings" w:hint="default"/>
        <w:color w:val="auto"/>
      </w:rPr>
    </w:lvl>
    <w:lvl w:ilvl="2">
      <w:start w:val="1"/>
      <w:numFmt w:val="bullet"/>
      <w:lvlText w:val=""/>
      <w:lvlJc w:val="left"/>
      <w:pPr>
        <w:tabs>
          <w:tab w:val="num" w:pos="924"/>
        </w:tabs>
        <w:ind w:left="567" w:firstLine="0"/>
      </w:pPr>
      <w:rPr>
        <w:rFonts w:ascii="Symbol" w:hAnsi="Symbol"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DB51808"/>
    <w:multiLevelType w:val="hybridMultilevel"/>
    <w:tmpl w:val="4B3A7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B94E15"/>
    <w:multiLevelType w:val="multilevel"/>
    <w:tmpl w:val="06C05F12"/>
    <w:lvl w:ilvl="0">
      <w:start w:val="1"/>
      <w:numFmt w:val="bullet"/>
      <w:pStyle w:val="a"/>
      <w:lvlText w:val=""/>
      <w:lvlJc w:val="left"/>
      <w:pPr>
        <w:tabs>
          <w:tab w:val="num" w:pos="1211"/>
        </w:tabs>
        <w:ind w:left="0" w:firstLine="851"/>
      </w:pPr>
      <w:rPr>
        <w:rFonts w:ascii="Symbol" w:hAnsi="Symbol" w:hint="default"/>
        <w:color w:val="auto"/>
      </w:rPr>
    </w:lvl>
    <w:lvl w:ilvl="1">
      <w:start w:val="1"/>
      <w:numFmt w:val="bullet"/>
      <w:lvlText w:val=""/>
      <w:lvlJc w:val="left"/>
      <w:pPr>
        <w:tabs>
          <w:tab w:val="num" w:pos="2061"/>
        </w:tabs>
        <w:ind w:left="851" w:firstLine="850"/>
      </w:pPr>
      <w:rPr>
        <w:rFonts w:ascii="Symbol" w:hAnsi="Symbol" w:hint="default"/>
        <w:color w:val="auto"/>
      </w:rPr>
    </w:lvl>
    <w:lvl w:ilvl="2">
      <w:start w:val="1"/>
      <w:numFmt w:val="bullet"/>
      <w:lvlText w:val=""/>
      <w:lvlJc w:val="left"/>
      <w:pPr>
        <w:tabs>
          <w:tab w:val="num" w:pos="2912"/>
        </w:tabs>
        <w:ind w:left="1701" w:firstLine="851"/>
      </w:pPr>
      <w:rPr>
        <w:rFonts w:ascii="Symbol" w:hAnsi="Symbol" w:hint="default"/>
        <w:color w:val="auto"/>
      </w:rPr>
    </w:lvl>
    <w:lvl w:ilvl="3">
      <w:start w:val="1"/>
      <w:numFmt w:val="bullet"/>
      <w:lvlText w:val=""/>
      <w:lvlJc w:val="left"/>
      <w:pPr>
        <w:tabs>
          <w:tab w:val="num" w:pos="3762"/>
        </w:tabs>
        <w:ind w:left="2552" w:firstLine="850"/>
      </w:pPr>
      <w:rPr>
        <w:rFonts w:ascii="Symbol" w:hAnsi="Symbol"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99948AE"/>
    <w:multiLevelType w:val="multilevel"/>
    <w:tmpl w:val="F0962A0C"/>
    <w:lvl w:ilvl="0">
      <w:start w:val="1"/>
      <w:numFmt w:val="decimal"/>
      <w:pStyle w:val="123"/>
      <w:lvlText w:val="%1)"/>
      <w:lvlJc w:val="left"/>
      <w:pPr>
        <w:ind w:left="397" w:hanging="397"/>
      </w:pPr>
      <w:rPr>
        <w:rFonts w:hint="default"/>
      </w:rPr>
    </w:lvl>
    <w:lvl w:ilvl="1">
      <w:start w:val="1"/>
      <w:numFmt w:val="bullet"/>
      <w:suff w:val="space"/>
      <w:lvlText w:val=""/>
      <w:lvlJc w:val="left"/>
      <w:pPr>
        <w:ind w:left="794" w:hanging="397"/>
      </w:pPr>
      <w:rPr>
        <w:rFonts w:ascii="Wingdings" w:hAnsi="Wingdings" w:hint="default"/>
        <w:color w:val="1A2A64"/>
      </w:rPr>
    </w:lvl>
    <w:lvl w:ilvl="2">
      <w:start w:val="1"/>
      <w:numFmt w:val="bullet"/>
      <w:suff w:val="space"/>
      <w:lvlText w:val=""/>
      <w:lvlJc w:val="left"/>
      <w:pPr>
        <w:ind w:left="1191" w:hanging="397"/>
      </w:pPr>
      <w:rPr>
        <w:rFonts w:ascii="Wingdings" w:hAnsi="Wingdings" w:hint="default"/>
        <w:color w:val="1A2A64"/>
      </w:rPr>
    </w:lvl>
    <w:lvl w:ilvl="3">
      <w:start w:val="1"/>
      <w:numFmt w:val="bullet"/>
      <w:lvlText w:val=""/>
      <w:lvlJc w:val="left"/>
      <w:pPr>
        <w:tabs>
          <w:tab w:val="num" w:pos="2552"/>
        </w:tabs>
        <w:ind w:left="2552" w:hanging="511"/>
      </w:pPr>
      <w:rPr>
        <w:rFonts w:ascii="Symbol" w:hAnsi="Symbol" w:cs="Times New Roman" w:hint="default"/>
        <w:color w:val="auto"/>
      </w:rPr>
    </w:lvl>
    <w:lvl w:ilvl="4">
      <w:start w:val="1"/>
      <w:numFmt w:val="none"/>
      <w:lvlText w:val=""/>
      <w:lvlJc w:val="left"/>
      <w:pPr>
        <w:tabs>
          <w:tab w:val="num" w:pos="2952"/>
        </w:tabs>
        <w:ind w:left="2952" w:hanging="792"/>
      </w:pPr>
      <w:rPr>
        <w:rFonts w:hint="default"/>
      </w:rPr>
    </w:lvl>
    <w:lvl w:ilvl="5">
      <w:start w:val="1"/>
      <w:numFmt w:val="none"/>
      <w:lvlText w:val=""/>
      <w:lvlJc w:val="left"/>
      <w:pPr>
        <w:tabs>
          <w:tab w:val="num" w:pos="3456"/>
        </w:tabs>
        <w:ind w:left="3456" w:hanging="936"/>
      </w:pPr>
      <w:rPr>
        <w:rFonts w:hint="default"/>
      </w:rPr>
    </w:lvl>
    <w:lvl w:ilvl="6">
      <w:start w:val="1"/>
      <w:numFmt w:val="none"/>
      <w:lvlText w:val=""/>
      <w:lvlJc w:val="left"/>
      <w:pPr>
        <w:tabs>
          <w:tab w:val="num" w:pos="3960"/>
        </w:tabs>
        <w:ind w:left="3960" w:hanging="1080"/>
      </w:pPr>
      <w:rPr>
        <w:rFonts w:hint="default"/>
      </w:rPr>
    </w:lvl>
    <w:lvl w:ilvl="7">
      <w:start w:val="1"/>
      <w:numFmt w:val="none"/>
      <w:lvlText w:val=""/>
      <w:lvlJc w:val="left"/>
      <w:pPr>
        <w:tabs>
          <w:tab w:val="num" w:pos="4464"/>
        </w:tabs>
        <w:ind w:left="4464" w:hanging="1224"/>
      </w:pPr>
      <w:rPr>
        <w:rFonts w:hint="default"/>
      </w:rPr>
    </w:lvl>
    <w:lvl w:ilvl="8">
      <w:start w:val="1"/>
      <w:numFmt w:val="none"/>
      <w:lvlText w:val=""/>
      <w:lvlJc w:val="left"/>
      <w:pPr>
        <w:tabs>
          <w:tab w:val="num" w:pos="5040"/>
        </w:tabs>
        <w:ind w:left="5040" w:hanging="1440"/>
      </w:pPr>
      <w:rPr>
        <w:rFonts w:hint="default"/>
      </w:rPr>
    </w:lvl>
  </w:abstractNum>
  <w:abstractNum w:abstractNumId="6" w15:restartNumberingAfterBreak="0">
    <w:nsid w:val="20267997"/>
    <w:multiLevelType w:val="multilevel"/>
    <w:tmpl w:val="493E590E"/>
    <w:lvl w:ilvl="0">
      <w:start w:val="1"/>
      <w:numFmt w:val="decimal"/>
      <w:pStyle w:val="a0"/>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23A6435D"/>
    <w:multiLevelType w:val="multilevel"/>
    <w:tmpl w:val="533692D2"/>
    <w:lvl w:ilvl="0">
      <w:start w:val="1"/>
      <w:numFmt w:val="decimal"/>
      <w:pStyle w:val="a1"/>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985"/>
        </w:tabs>
        <w:ind w:left="1985" w:hanging="851"/>
      </w:pPr>
      <w:rPr>
        <w:rFonts w:hint="default"/>
      </w:rPr>
    </w:lvl>
    <w:lvl w:ilvl="3">
      <w:start w:val="1"/>
      <w:numFmt w:val="decimal"/>
      <w:lvlText w:val="%1.%2.%3.%4."/>
      <w:lvlJc w:val="left"/>
      <w:pPr>
        <w:tabs>
          <w:tab w:val="num" w:pos="3119"/>
        </w:tabs>
        <w:ind w:left="3119" w:hanging="1134"/>
      </w:pPr>
      <w:rPr>
        <w:rFonts w:hint="default"/>
      </w:rPr>
    </w:lvl>
    <w:lvl w:ilvl="4">
      <w:start w:val="1"/>
      <w:numFmt w:val="decimal"/>
      <w:lvlText w:val="%1.%2.%3.%4.%5."/>
      <w:lvlJc w:val="left"/>
      <w:pPr>
        <w:tabs>
          <w:tab w:val="num" w:pos="4253"/>
        </w:tabs>
        <w:ind w:left="4253" w:hanging="1134"/>
      </w:pPr>
      <w:rPr>
        <w:rFonts w:hint="default"/>
      </w:rPr>
    </w:lvl>
    <w:lvl w:ilvl="5">
      <w:start w:val="1"/>
      <w:numFmt w:val="decimal"/>
      <w:lvlText w:val="%1.%2.%3.%4.%5.%6."/>
      <w:lvlJc w:val="left"/>
      <w:pPr>
        <w:tabs>
          <w:tab w:val="num" w:pos="5387"/>
        </w:tabs>
        <w:ind w:left="5387" w:hanging="1134"/>
      </w:pPr>
      <w:rPr>
        <w:rFonts w:hint="default"/>
      </w:rPr>
    </w:lvl>
    <w:lvl w:ilvl="6">
      <w:start w:val="1"/>
      <w:numFmt w:val="decimal"/>
      <w:lvlText w:val="%1.%2.%3.%4.%5.%6.%7."/>
      <w:lvlJc w:val="left"/>
      <w:pPr>
        <w:tabs>
          <w:tab w:val="num" w:pos="4275"/>
        </w:tabs>
        <w:ind w:left="3402" w:hanging="567"/>
      </w:pPr>
      <w:rPr>
        <w:rFonts w:hint="default"/>
      </w:rPr>
    </w:lvl>
    <w:lvl w:ilvl="7">
      <w:start w:val="1"/>
      <w:numFmt w:val="decimal"/>
      <w:lvlText w:val="%1.%2.%3.%4.%5.%6.%7.%8."/>
      <w:lvlJc w:val="left"/>
      <w:pPr>
        <w:tabs>
          <w:tab w:val="num" w:pos="3393"/>
        </w:tabs>
        <w:ind w:left="3177" w:hanging="1224"/>
      </w:pPr>
      <w:rPr>
        <w:rFonts w:hint="default"/>
      </w:rPr>
    </w:lvl>
    <w:lvl w:ilvl="8">
      <w:start w:val="1"/>
      <w:numFmt w:val="decimal"/>
      <w:lvlText w:val="%1.%2.%3.%4.%5.%6.%7.%8.%9."/>
      <w:lvlJc w:val="left"/>
      <w:pPr>
        <w:tabs>
          <w:tab w:val="num" w:pos="4113"/>
        </w:tabs>
        <w:ind w:left="3753" w:hanging="1440"/>
      </w:pPr>
      <w:rPr>
        <w:rFonts w:hint="default"/>
      </w:rPr>
    </w:lvl>
  </w:abstractNum>
  <w:abstractNum w:abstractNumId="8" w15:restartNumberingAfterBreak="0">
    <w:nsid w:val="2DBF2C88"/>
    <w:multiLevelType w:val="hybridMultilevel"/>
    <w:tmpl w:val="FC18D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F12AE4"/>
    <w:multiLevelType w:val="hybridMultilevel"/>
    <w:tmpl w:val="FC18D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601B78"/>
    <w:multiLevelType w:val="multilevel"/>
    <w:tmpl w:val="04190023"/>
    <w:styleLink w:val="a2"/>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B8746C9"/>
    <w:multiLevelType w:val="multilevel"/>
    <w:tmpl w:val="EC2E4D0A"/>
    <w:lvl w:ilvl="0">
      <w:start w:val="1"/>
      <w:numFmt w:val="none"/>
      <w:pStyle w:val="a3"/>
      <w:lvlText w:val="%1"/>
      <w:lvlJc w:val="left"/>
      <w:pPr>
        <w:tabs>
          <w:tab w:val="num" w:pos="1361"/>
        </w:tabs>
        <w:ind w:left="1361" w:hanging="510"/>
      </w:pPr>
      <w:rPr>
        <w:rFonts w:hint="default"/>
      </w:rPr>
    </w:lvl>
    <w:lvl w:ilvl="1">
      <w:start w:val="1"/>
      <w:numFmt w:val="none"/>
      <w:lvlText w:val=""/>
      <w:lvlJc w:val="left"/>
      <w:pPr>
        <w:tabs>
          <w:tab w:val="num" w:pos="1871"/>
        </w:tabs>
        <w:ind w:left="1871" w:hanging="510"/>
      </w:pPr>
      <w:rPr>
        <w:rFonts w:hint="default"/>
      </w:rPr>
    </w:lvl>
    <w:lvl w:ilvl="2">
      <w:start w:val="1"/>
      <w:numFmt w:val="none"/>
      <w:lvlText w:val=""/>
      <w:lvlJc w:val="left"/>
      <w:pPr>
        <w:tabs>
          <w:tab w:val="num" w:pos="2381"/>
        </w:tabs>
        <w:ind w:left="2381" w:hanging="510"/>
      </w:pPr>
      <w:rPr>
        <w:rFonts w:hint="default"/>
      </w:rPr>
    </w:lvl>
    <w:lvl w:ilvl="3">
      <w:start w:val="1"/>
      <w:numFmt w:val="none"/>
      <w:lvlText w:val=""/>
      <w:lvlJc w:val="left"/>
      <w:pPr>
        <w:tabs>
          <w:tab w:val="num" w:pos="2892"/>
        </w:tabs>
        <w:ind w:left="2892" w:hanging="511"/>
      </w:pPr>
      <w:rPr>
        <w:rFonts w:hint="default"/>
      </w:rPr>
    </w:lvl>
    <w:lvl w:ilvl="4">
      <w:start w:val="1"/>
      <w:numFmt w:val="lowerLetter"/>
      <w:lvlText w:val="(%5)"/>
      <w:lvlJc w:val="left"/>
      <w:pPr>
        <w:tabs>
          <w:tab w:val="num" w:pos="687"/>
        </w:tabs>
        <w:ind w:left="687" w:hanging="360"/>
      </w:pPr>
      <w:rPr>
        <w:rFonts w:hint="default"/>
      </w:rPr>
    </w:lvl>
    <w:lvl w:ilvl="5">
      <w:start w:val="1"/>
      <w:numFmt w:val="lowerRoman"/>
      <w:lvlText w:val="(%6)"/>
      <w:lvlJc w:val="left"/>
      <w:pPr>
        <w:tabs>
          <w:tab w:val="num" w:pos="1047"/>
        </w:tabs>
        <w:ind w:left="1047" w:hanging="360"/>
      </w:pPr>
      <w:rPr>
        <w:rFonts w:hint="default"/>
      </w:rPr>
    </w:lvl>
    <w:lvl w:ilvl="6">
      <w:start w:val="1"/>
      <w:numFmt w:val="decimal"/>
      <w:lvlText w:val="%7."/>
      <w:lvlJc w:val="left"/>
      <w:pPr>
        <w:tabs>
          <w:tab w:val="num" w:pos="1407"/>
        </w:tabs>
        <w:ind w:left="1407" w:hanging="360"/>
      </w:pPr>
      <w:rPr>
        <w:rFonts w:hint="default"/>
      </w:rPr>
    </w:lvl>
    <w:lvl w:ilvl="7">
      <w:start w:val="1"/>
      <w:numFmt w:val="lowerLetter"/>
      <w:lvlText w:val="%8."/>
      <w:lvlJc w:val="left"/>
      <w:pPr>
        <w:tabs>
          <w:tab w:val="num" w:pos="1767"/>
        </w:tabs>
        <w:ind w:left="1767" w:hanging="360"/>
      </w:pPr>
      <w:rPr>
        <w:rFonts w:hint="default"/>
      </w:rPr>
    </w:lvl>
    <w:lvl w:ilvl="8">
      <w:start w:val="1"/>
      <w:numFmt w:val="lowerRoman"/>
      <w:lvlText w:val="%9."/>
      <w:lvlJc w:val="left"/>
      <w:pPr>
        <w:tabs>
          <w:tab w:val="num" w:pos="2127"/>
        </w:tabs>
        <w:ind w:left="2127" w:hanging="360"/>
      </w:pPr>
      <w:rPr>
        <w:rFonts w:hint="default"/>
      </w:rPr>
    </w:lvl>
  </w:abstractNum>
  <w:abstractNum w:abstractNumId="12" w15:restartNumberingAfterBreak="0">
    <w:nsid w:val="4C3C57F7"/>
    <w:multiLevelType w:val="hybridMultilevel"/>
    <w:tmpl w:val="FC18D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8D7FBB"/>
    <w:multiLevelType w:val="hybridMultilevel"/>
    <w:tmpl w:val="FC18D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403BF4"/>
    <w:multiLevelType w:val="hybridMultilevel"/>
    <w:tmpl w:val="FC18D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E96FE6"/>
    <w:multiLevelType w:val="multilevel"/>
    <w:tmpl w:val="B7084D86"/>
    <w:lvl w:ilvl="0">
      <w:start w:val="1"/>
      <w:numFmt w:val="upperLetter"/>
      <w:pStyle w:val="10"/>
      <w:suff w:val="space"/>
      <w:lvlText w:val="Приложение %1"/>
      <w:lvlJc w:val="left"/>
      <w:pPr>
        <w:ind w:left="0" w:firstLine="1"/>
      </w:pPr>
      <w:rPr>
        <w:rFonts w:hint="default"/>
      </w:rPr>
    </w:lvl>
    <w:lvl w:ilvl="1">
      <w:start w:val="1"/>
      <w:numFmt w:val="decimal"/>
      <w:pStyle w:val="20"/>
      <w:suff w:val="space"/>
      <w:lvlText w:val="%1.%2"/>
      <w:lvlJc w:val="left"/>
      <w:pPr>
        <w:ind w:left="1134" w:firstLine="0"/>
      </w:pPr>
      <w:rPr>
        <w:rFonts w:ascii="Calibri" w:hAnsi="Calibri" w:hint="default"/>
        <w:b/>
        <w:i w:val="0"/>
        <w:color w:val="1A2A64"/>
      </w:rPr>
    </w:lvl>
    <w:lvl w:ilvl="2">
      <w:start w:val="1"/>
      <w:numFmt w:val="decimal"/>
      <w:pStyle w:val="30"/>
      <w:suff w:val="space"/>
      <w:lvlText w:val="%1.%2.%3"/>
      <w:lvlJc w:val="left"/>
      <w:pPr>
        <w:ind w:left="1134" w:firstLine="0"/>
      </w:pPr>
      <w:rPr>
        <w:rFonts w:ascii="Calibri" w:hAnsi="Calibri" w:hint="default"/>
        <w:b/>
        <w:i w:val="0"/>
        <w:color w:val="1A2A64"/>
      </w:rPr>
    </w:lvl>
    <w:lvl w:ilvl="3">
      <w:start w:val="1"/>
      <w:numFmt w:val="decimal"/>
      <w:pStyle w:val="40"/>
      <w:suff w:val="space"/>
      <w:lvlText w:val="%1.%2.%3.%4"/>
      <w:lvlJc w:val="left"/>
      <w:pPr>
        <w:ind w:left="1134" w:firstLine="0"/>
      </w:pPr>
      <w:rPr>
        <w:rFonts w:ascii="Calibri" w:hAnsi="Calibri" w:hint="default"/>
        <w:b/>
        <w:i w:val="0"/>
        <w:color w:val="1A2A64"/>
      </w:rPr>
    </w:lvl>
    <w:lvl w:ilvl="4">
      <w:start w:val="1"/>
      <w:numFmt w:val="decimal"/>
      <w:suff w:val="space"/>
      <w:lvlText w:val="%1.%2.%3.%4.%5"/>
      <w:lvlJc w:val="left"/>
      <w:pPr>
        <w:ind w:left="851" w:firstLine="0"/>
      </w:pPr>
      <w:rPr>
        <w:rFonts w:hint="default"/>
      </w:rPr>
    </w:lvl>
    <w:lvl w:ilvl="5">
      <w:start w:val="1"/>
      <w:numFmt w:val="decimal"/>
      <w:suff w:val="space"/>
      <w:lvlText w:val="%1.%2.%3.%4.%5.%6"/>
      <w:lvlJc w:val="left"/>
      <w:pPr>
        <w:ind w:left="851" w:firstLine="0"/>
      </w:pPr>
      <w:rPr>
        <w:rFonts w:hint="default"/>
      </w:rPr>
    </w:lvl>
    <w:lvl w:ilvl="6">
      <w:start w:val="1"/>
      <w:numFmt w:val="decimal"/>
      <w:lvlText w:val="%1.%2.%3.%4.%5.%6.%7"/>
      <w:lvlJc w:val="left"/>
      <w:pPr>
        <w:tabs>
          <w:tab w:val="num" w:pos="1297"/>
        </w:tabs>
        <w:ind w:left="1297" w:hanging="1296"/>
      </w:pPr>
      <w:rPr>
        <w:rFonts w:hint="default"/>
      </w:rPr>
    </w:lvl>
    <w:lvl w:ilvl="7">
      <w:start w:val="1"/>
      <w:numFmt w:val="decimal"/>
      <w:lvlText w:val="%1.%2.%3.%4.%5.%6.%7.%8"/>
      <w:lvlJc w:val="left"/>
      <w:pPr>
        <w:tabs>
          <w:tab w:val="num" w:pos="1441"/>
        </w:tabs>
        <w:ind w:left="1441" w:hanging="1440"/>
      </w:pPr>
      <w:rPr>
        <w:rFonts w:hint="default"/>
      </w:rPr>
    </w:lvl>
    <w:lvl w:ilvl="8">
      <w:start w:val="1"/>
      <w:numFmt w:val="decimal"/>
      <w:lvlText w:val="%1.%2.%3.%4.%5.%6.%7.%8.%9"/>
      <w:lvlJc w:val="left"/>
      <w:pPr>
        <w:tabs>
          <w:tab w:val="num" w:pos="1585"/>
        </w:tabs>
        <w:ind w:left="1585" w:hanging="1584"/>
      </w:pPr>
      <w:rPr>
        <w:rFonts w:hint="default"/>
      </w:rPr>
    </w:lvl>
  </w:abstractNum>
  <w:abstractNum w:abstractNumId="16" w15:restartNumberingAfterBreak="0">
    <w:nsid w:val="65275909"/>
    <w:multiLevelType w:val="hybridMultilevel"/>
    <w:tmpl w:val="FC18D3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AF0896"/>
    <w:multiLevelType w:val="multilevel"/>
    <w:tmpl w:val="2E7A5E68"/>
    <w:lvl w:ilvl="0">
      <w:start w:val="1"/>
      <w:numFmt w:val="bullet"/>
      <w:pStyle w:val="11"/>
      <w:lvlText w:val=""/>
      <w:lvlJc w:val="left"/>
      <w:pPr>
        <w:tabs>
          <w:tab w:val="num" w:pos="360"/>
        </w:tabs>
        <w:ind w:left="284" w:hanging="284"/>
      </w:pPr>
      <w:rPr>
        <w:rFonts w:ascii="Symbol" w:hAnsi="Symbol" w:hint="default"/>
      </w:rPr>
    </w:lvl>
    <w:lvl w:ilvl="1">
      <w:start w:val="1"/>
      <w:numFmt w:val="bullet"/>
      <w:lvlText w:val=""/>
      <w:lvlJc w:val="left"/>
      <w:pPr>
        <w:tabs>
          <w:tab w:val="num" w:pos="644"/>
        </w:tabs>
        <w:ind w:left="567" w:hanging="283"/>
      </w:pPr>
      <w:rPr>
        <w:rFonts w:ascii="Wingdings" w:hAnsi="Wingdings" w:hint="default"/>
        <w:color w:val="auto"/>
      </w:rPr>
    </w:lvl>
    <w:lvl w:ilvl="2">
      <w:start w:val="1"/>
      <w:numFmt w:val="bullet"/>
      <w:lvlText w:val=""/>
      <w:lvlJc w:val="left"/>
      <w:pPr>
        <w:tabs>
          <w:tab w:val="num" w:pos="927"/>
        </w:tabs>
        <w:ind w:left="851" w:hanging="284"/>
      </w:pPr>
      <w:rPr>
        <w:rFonts w:ascii="Wingdings" w:hAnsi="Wingdings" w:hint="default"/>
        <w:color w:val="auto"/>
      </w:rPr>
    </w:lvl>
    <w:lvl w:ilvl="3">
      <w:start w:val="1"/>
      <w:numFmt w:val="bullet"/>
      <w:lvlText w:val=""/>
      <w:lvlJc w:val="left"/>
      <w:pPr>
        <w:tabs>
          <w:tab w:val="num" w:pos="1211"/>
        </w:tabs>
        <w:ind w:left="1134" w:hanging="283"/>
      </w:pPr>
      <w:rPr>
        <w:rFonts w:ascii="Symbol" w:hAnsi="Symbol" w:hint="default"/>
        <w:color w:val="auto"/>
      </w:rPr>
    </w:lvl>
    <w:lvl w:ilvl="4">
      <w:start w:val="1"/>
      <w:numFmt w:val="bullet"/>
      <w:lvlText w:val=""/>
      <w:lvlJc w:val="left"/>
      <w:pPr>
        <w:tabs>
          <w:tab w:val="num" w:pos="1211"/>
        </w:tabs>
        <w:ind w:left="1134" w:hanging="283"/>
      </w:pPr>
      <w:rPr>
        <w:rFonts w:ascii="Symbol" w:hAnsi="Symbol" w:hint="default"/>
      </w:rPr>
    </w:lvl>
    <w:lvl w:ilvl="5">
      <w:start w:val="1"/>
      <w:numFmt w:val="bullet"/>
      <w:lvlText w:val=""/>
      <w:lvlJc w:val="left"/>
      <w:pPr>
        <w:tabs>
          <w:tab w:val="num" w:pos="1593"/>
        </w:tabs>
        <w:ind w:left="1593" w:hanging="360"/>
      </w:pPr>
      <w:rPr>
        <w:rFonts w:ascii="Wingdings" w:hAnsi="Wingdings" w:hint="default"/>
      </w:rPr>
    </w:lvl>
    <w:lvl w:ilvl="6">
      <w:start w:val="1"/>
      <w:numFmt w:val="bullet"/>
      <w:lvlText w:val=""/>
      <w:lvlJc w:val="left"/>
      <w:pPr>
        <w:tabs>
          <w:tab w:val="num" w:pos="1953"/>
        </w:tabs>
        <w:ind w:left="1953" w:hanging="360"/>
      </w:pPr>
      <w:rPr>
        <w:rFonts w:ascii="Wingdings" w:hAnsi="Wingdings" w:hint="default"/>
      </w:rPr>
    </w:lvl>
    <w:lvl w:ilvl="7">
      <w:start w:val="1"/>
      <w:numFmt w:val="bullet"/>
      <w:lvlText w:val=""/>
      <w:lvlJc w:val="left"/>
      <w:pPr>
        <w:tabs>
          <w:tab w:val="num" w:pos="2313"/>
        </w:tabs>
        <w:ind w:left="2313" w:hanging="360"/>
      </w:pPr>
      <w:rPr>
        <w:rFonts w:ascii="Symbol" w:hAnsi="Symbol" w:hint="default"/>
      </w:rPr>
    </w:lvl>
    <w:lvl w:ilvl="8">
      <w:start w:val="1"/>
      <w:numFmt w:val="bullet"/>
      <w:lvlText w:val=""/>
      <w:lvlJc w:val="left"/>
      <w:pPr>
        <w:tabs>
          <w:tab w:val="num" w:pos="2673"/>
        </w:tabs>
        <w:ind w:left="2673" w:hanging="360"/>
      </w:pPr>
      <w:rPr>
        <w:rFonts w:ascii="Symbol" w:hAnsi="Symbol" w:hint="default"/>
      </w:rPr>
    </w:lvl>
  </w:abstractNum>
  <w:abstractNum w:abstractNumId="18" w15:restartNumberingAfterBreak="0">
    <w:nsid w:val="66B568B7"/>
    <w:multiLevelType w:val="multilevel"/>
    <w:tmpl w:val="D186AF60"/>
    <w:lvl w:ilvl="0">
      <w:start w:val="1"/>
      <w:numFmt w:val="bullet"/>
      <w:pStyle w:val="a4"/>
      <w:lvlText w:val=""/>
      <w:lvlJc w:val="left"/>
      <w:pPr>
        <w:tabs>
          <w:tab w:val="num" w:pos="397"/>
        </w:tabs>
        <w:ind w:left="397" w:hanging="397"/>
      </w:pPr>
      <w:rPr>
        <w:rFonts w:ascii="Wingdings" w:hAnsi="Wingdings" w:hint="default"/>
        <w:color w:val="1A2A64"/>
        <w:sz w:val="24"/>
      </w:rPr>
    </w:lvl>
    <w:lvl w:ilvl="1">
      <w:start w:val="1"/>
      <w:numFmt w:val="bullet"/>
      <w:lvlText w:val=""/>
      <w:lvlJc w:val="left"/>
      <w:pPr>
        <w:tabs>
          <w:tab w:val="num" w:pos="794"/>
        </w:tabs>
        <w:ind w:left="794" w:hanging="397"/>
      </w:pPr>
      <w:rPr>
        <w:rFonts w:ascii="Wingdings" w:hAnsi="Wingdings" w:hint="default"/>
        <w:color w:val="1A2A64"/>
      </w:rPr>
    </w:lvl>
    <w:lvl w:ilvl="2">
      <w:start w:val="1"/>
      <w:numFmt w:val="bullet"/>
      <w:lvlText w:val=""/>
      <w:lvlJc w:val="left"/>
      <w:pPr>
        <w:tabs>
          <w:tab w:val="num" w:pos="1191"/>
        </w:tabs>
        <w:ind w:left="1191" w:hanging="397"/>
      </w:pPr>
      <w:rPr>
        <w:rFonts w:ascii="Wingdings" w:hAnsi="Wingdings" w:hint="default"/>
        <w:color w:val="1A2A64"/>
      </w:rPr>
    </w:lvl>
    <w:lvl w:ilvl="3">
      <w:start w:val="1"/>
      <w:numFmt w:val="bullet"/>
      <w:lvlText w:val=""/>
      <w:lvlJc w:val="left"/>
      <w:pPr>
        <w:tabs>
          <w:tab w:val="num" w:pos="2438"/>
        </w:tabs>
        <w:ind w:left="2438" w:hanging="397"/>
      </w:pPr>
      <w:rPr>
        <w:rFonts w:ascii="Symbol" w:hAnsi="Symbol" w:hint="default"/>
        <w:color w:val="auto"/>
      </w:rPr>
    </w:lvl>
    <w:lvl w:ilvl="4">
      <w:start w:val="1"/>
      <w:numFmt w:val="bullet"/>
      <w:lvlText w:val=""/>
      <w:lvlJc w:val="left"/>
      <w:pPr>
        <w:tabs>
          <w:tab w:val="num" w:pos="949"/>
        </w:tabs>
        <w:ind w:left="949" w:hanging="360"/>
      </w:pPr>
      <w:rPr>
        <w:rFonts w:ascii="Symbol" w:hAnsi="Symbol" w:hint="default"/>
      </w:rPr>
    </w:lvl>
    <w:lvl w:ilvl="5">
      <w:start w:val="1"/>
      <w:numFmt w:val="bullet"/>
      <w:lvlText w:val=""/>
      <w:lvlJc w:val="left"/>
      <w:pPr>
        <w:tabs>
          <w:tab w:val="num" w:pos="1309"/>
        </w:tabs>
        <w:ind w:left="1309" w:hanging="360"/>
      </w:pPr>
      <w:rPr>
        <w:rFonts w:ascii="Wingdings" w:hAnsi="Wingdings" w:hint="default"/>
      </w:rPr>
    </w:lvl>
    <w:lvl w:ilvl="6">
      <w:start w:val="1"/>
      <w:numFmt w:val="bullet"/>
      <w:lvlText w:val=""/>
      <w:lvlJc w:val="left"/>
      <w:pPr>
        <w:tabs>
          <w:tab w:val="num" w:pos="1669"/>
        </w:tabs>
        <w:ind w:left="1669" w:hanging="360"/>
      </w:pPr>
      <w:rPr>
        <w:rFonts w:ascii="Wingdings" w:hAnsi="Wingdings" w:hint="default"/>
      </w:rPr>
    </w:lvl>
    <w:lvl w:ilvl="7">
      <w:start w:val="1"/>
      <w:numFmt w:val="bullet"/>
      <w:lvlText w:val=""/>
      <w:lvlJc w:val="left"/>
      <w:pPr>
        <w:tabs>
          <w:tab w:val="num" w:pos="2029"/>
        </w:tabs>
        <w:ind w:left="2029" w:hanging="360"/>
      </w:pPr>
      <w:rPr>
        <w:rFonts w:ascii="Symbol" w:hAnsi="Symbol" w:hint="default"/>
      </w:rPr>
    </w:lvl>
    <w:lvl w:ilvl="8">
      <w:start w:val="1"/>
      <w:numFmt w:val="bullet"/>
      <w:lvlText w:val=""/>
      <w:lvlJc w:val="left"/>
      <w:pPr>
        <w:tabs>
          <w:tab w:val="num" w:pos="2389"/>
        </w:tabs>
        <w:ind w:left="2389" w:hanging="360"/>
      </w:pPr>
      <w:rPr>
        <w:rFonts w:ascii="Symbol" w:hAnsi="Symbol" w:hint="default"/>
      </w:rPr>
    </w:lvl>
  </w:abstractNum>
  <w:abstractNum w:abstractNumId="19" w15:restartNumberingAfterBreak="0">
    <w:nsid w:val="6BE57D55"/>
    <w:multiLevelType w:val="multilevel"/>
    <w:tmpl w:val="76588A92"/>
    <w:lvl w:ilvl="0">
      <w:start w:val="1"/>
      <w:numFmt w:val="decimal"/>
      <w:pStyle w:val="12"/>
      <w:suff w:val="space"/>
      <w:lvlText w:val="0%1"/>
      <w:lvlJc w:val="left"/>
      <w:pPr>
        <w:ind w:left="0" w:firstLine="0"/>
      </w:pPr>
      <w:rPr>
        <w:rFonts w:ascii="Calibri" w:hAnsi="Calibri" w:hint="default"/>
        <w:b/>
        <w:i w:val="0"/>
        <w:caps/>
        <w:color w:val="1D8A96"/>
        <w:sz w:val="40"/>
      </w:rPr>
    </w:lvl>
    <w:lvl w:ilvl="1">
      <w:start w:val="1"/>
      <w:numFmt w:val="decimal"/>
      <w:pStyle w:val="21"/>
      <w:suff w:val="space"/>
      <w:lvlText w:val="%1.%2"/>
      <w:lvlJc w:val="left"/>
      <w:pPr>
        <w:ind w:left="1134" w:firstLine="0"/>
      </w:pPr>
      <w:rPr>
        <w:rFonts w:hint="default"/>
      </w:rPr>
    </w:lvl>
    <w:lvl w:ilvl="2">
      <w:start w:val="1"/>
      <w:numFmt w:val="decimal"/>
      <w:pStyle w:val="31"/>
      <w:suff w:val="space"/>
      <w:lvlText w:val="%1.%2.%3"/>
      <w:lvlJc w:val="left"/>
      <w:pPr>
        <w:ind w:left="1134" w:firstLine="0"/>
      </w:pPr>
      <w:rPr>
        <w:rFonts w:hint="default"/>
        <w:color w:val="1A2A64"/>
      </w:rPr>
    </w:lvl>
    <w:lvl w:ilvl="3">
      <w:start w:val="1"/>
      <w:numFmt w:val="decimal"/>
      <w:pStyle w:val="41"/>
      <w:suff w:val="space"/>
      <w:lvlText w:val="%1.%2.%3.%4"/>
      <w:lvlJc w:val="left"/>
      <w:pPr>
        <w:ind w:left="1134" w:firstLine="0"/>
      </w:pPr>
      <w:rPr>
        <w:rFonts w:hint="default"/>
        <w:b w:val="0"/>
        <w:i/>
      </w:rPr>
    </w:lvl>
    <w:lvl w:ilvl="4">
      <w:start w:val="1"/>
      <w:numFmt w:val="decimal"/>
      <w:pStyle w:val="50"/>
      <w:suff w:val="space"/>
      <w:lvlText w:val="%1.%2.%3.%4.%5"/>
      <w:lvlJc w:val="left"/>
      <w:pPr>
        <w:ind w:left="851" w:firstLine="0"/>
      </w:pPr>
      <w:rPr>
        <w:rFonts w:hint="default"/>
      </w:rPr>
    </w:lvl>
    <w:lvl w:ilvl="5">
      <w:start w:val="1"/>
      <w:numFmt w:val="decimal"/>
      <w:pStyle w:val="60"/>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20" w15:restartNumberingAfterBreak="0">
    <w:nsid w:val="73194A18"/>
    <w:multiLevelType w:val="multilevel"/>
    <w:tmpl w:val="D2C2D7BA"/>
    <w:lvl w:ilvl="0">
      <w:start w:val="1"/>
      <w:numFmt w:val="decimal"/>
      <w:pStyle w:val="1230"/>
      <w:lvlText w:val="%1)"/>
      <w:lvlJc w:val="left"/>
      <w:pPr>
        <w:tabs>
          <w:tab w:val="num" w:pos="720"/>
        </w:tabs>
        <w:ind w:left="284" w:hanging="284"/>
      </w:pPr>
      <w:rPr>
        <w:rFonts w:hint="default"/>
      </w:rPr>
    </w:lvl>
    <w:lvl w:ilvl="1">
      <w:start w:val="1"/>
      <w:numFmt w:val="bullet"/>
      <w:lvlText w:val=""/>
      <w:lvlJc w:val="left"/>
      <w:pPr>
        <w:ind w:left="567" w:hanging="283"/>
      </w:pPr>
      <w:rPr>
        <w:rFonts w:ascii="Wingdings" w:hAnsi="Wingdings" w:hint="default"/>
        <w:color w:val="1A2A64"/>
      </w:rPr>
    </w:lvl>
    <w:lvl w:ilvl="2">
      <w:start w:val="1"/>
      <w:numFmt w:val="bullet"/>
      <w:lvlText w:val=""/>
      <w:lvlJc w:val="left"/>
      <w:pPr>
        <w:ind w:left="851" w:hanging="284"/>
      </w:pPr>
      <w:rPr>
        <w:rFonts w:ascii="Wingdings" w:hAnsi="Wingdings" w:hint="default"/>
        <w:color w:val="1A2A64"/>
      </w:rPr>
    </w:lvl>
    <w:lvl w:ilvl="3">
      <w:start w:val="1"/>
      <w:numFmt w:val="bullet"/>
      <w:lvlText w:val=""/>
      <w:lvlJc w:val="left"/>
      <w:pPr>
        <w:tabs>
          <w:tab w:val="num" w:pos="1211"/>
        </w:tabs>
        <w:ind w:left="1134" w:hanging="283"/>
      </w:pPr>
      <w:rPr>
        <w:rFonts w:ascii="Symbol" w:hAnsi="Symbol" w:hint="default"/>
        <w:color w:val="auto"/>
      </w:rPr>
    </w:lvl>
    <w:lvl w:ilvl="4">
      <w:start w:val="1"/>
      <w:numFmt w:val="bullet"/>
      <w:lvlText w:val=""/>
      <w:lvlJc w:val="left"/>
      <w:pPr>
        <w:tabs>
          <w:tab w:val="num" w:pos="1267"/>
        </w:tabs>
        <w:ind w:left="1134" w:hanging="227"/>
      </w:pPr>
      <w:rPr>
        <w:rFonts w:ascii="Symbol" w:hAnsi="Symbol" w:hint="default"/>
        <w:color w:val="auto"/>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4762C8B"/>
    <w:multiLevelType w:val="multilevel"/>
    <w:tmpl w:val="78280128"/>
    <w:lvl w:ilvl="0">
      <w:start w:val="1"/>
      <w:numFmt w:val="bullet"/>
      <w:pStyle w:val="a5"/>
      <w:lvlText w:val=""/>
      <w:lvlJc w:val="left"/>
      <w:pPr>
        <w:ind w:left="284" w:hanging="284"/>
      </w:pPr>
      <w:rPr>
        <w:rFonts w:ascii="Symbol" w:hAnsi="Symbol" w:hint="default"/>
        <w:color w:val="1A2A64"/>
      </w:rPr>
    </w:lvl>
    <w:lvl w:ilvl="1">
      <w:start w:val="1"/>
      <w:numFmt w:val="bullet"/>
      <w:lvlText w:val=""/>
      <w:lvlJc w:val="left"/>
      <w:pPr>
        <w:ind w:left="567" w:hanging="283"/>
      </w:pPr>
      <w:rPr>
        <w:rFonts w:ascii="Wingdings" w:hAnsi="Wingdings" w:hint="default"/>
        <w:color w:val="1A2A64"/>
      </w:rPr>
    </w:lvl>
    <w:lvl w:ilvl="2">
      <w:start w:val="1"/>
      <w:numFmt w:val="bullet"/>
      <w:lvlText w:val=""/>
      <w:lvlJc w:val="left"/>
      <w:pPr>
        <w:ind w:left="851" w:hanging="284"/>
      </w:pPr>
      <w:rPr>
        <w:rFonts w:ascii="Wingdings" w:hAnsi="Wingdings" w:hint="default"/>
        <w:color w:val="1A2A64"/>
      </w:rPr>
    </w:lvl>
    <w:lvl w:ilvl="3">
      <w:start w:val="1"/>
      <w:numFmt w:val="bullet"/>
      <w:lvlText w:val=""/>
      <w:lvlJc w:val="left"/>
      <w:pPr>
        <w:tabs>
          <w:tab w:val="num" w:pos="1211"/>
        </w:tabs>
        <w:ind w:left="1134" w:hanging="283"/>
      </w:pPr>
      <w:rPr>
        <w:rFonts w:ascii="Symbol" w:hAnsi="Symbol" w:hint="default"/>
        <w:color w:val="auto"/>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7A420B81"/>
    <w:multiLevelType w:val="multilevel"/>
    <w:tmpl w:val="EA8C7FBA"/>
    <w:lvl w:ilvl="0">
      <w:start w:val="1"/>
      <w:numFmt w:val="russianLower"/>
      <w:pStyle w:val="abc0"/>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Wingdings" w:hAnsi="Wingdings" w:hint="default"/>
        <w:color w:val="1A2A64"/>
      </w:rPr>
    </w:lvl>
    <w:lvl w:ilvl="2">
      <w:start w:val="1"/>
      <w:numFmt w:val="bullet"/>
      <w:lvlText w:val=""/>
      <w:lvlJc w:val="left"/>
      <w:pPr>
        <w:tabs>
          <w:tab w:val="num" w:pos="1191"/>
        </w:tabs>
        <w:ind w:left="1191" w:hanging="397"/>
      </w:pPr>
      <w:rPr>
        <w:rFonts w:ascii="Wingdings" w:hAnsi="Wingdings" w:hint="default"/>
        <w:color w:val="1A2A64"/>
      </w:rPr>
    </w:lvl>
    <w:lvl w:ilvl="3">
      <w:start w:val="1"/>
      <w:numFmt w:val="bullet"/>
      <w:lvlText w:val=""/>
      <w:lvlJc w:val="left"/>
      <w:pPr>
        <w:tabs>
          <w:tab w:val="num" w:pos="2892"/>
        </w:tabs>
        <w:ind w:left="2892" w:hanging="511"/>
      </w:pPr>
      <w:rPr>
        <w:rFonts w:ascii="Symbol" w:hAnsi="Symbol" w:hint="default"/>
        <w:color w:val="auto"/>
      </w:rPr>
    </w:lvl>
    <w:lvl w:ilvl="4">
      <w:start w:val="1"/>
      <w:numFmt w:val="lowerLetter"/>
      <w:lvlText w:val="(%5)"/>
      <w:lvlJc w:val="left"/>
      <w:pPr>
        <w:tabs>
          <w:tab w:val="num" w:pos="687"/>
        </w:tabs>
        <w:ind w:left="687" w:hanging="360"/>
      </w:pPr>
      <w:rPr>
        <w:rFonts w:hint="default"/>
      </w:rPr>
    </w:lvl>
    <w:lvl w:ilvl="5">
      <w:start w:val="1"/>
      <w:numFmt w:val="lowerRoman"/>
      <w:lvlText w:val="(%6)"/>
      <w:lvlJc w:val="left"/>
      <w:pPr>
        <w:tabs>
          <w:tab w:val="num" w:pos="1047"/>
        </w:tabs>
        <w:ind w:left="1047" w:hanging="360"/>
      </w:pPr>
      <w:rPr>
        <w:rFonts w:hint="default"/>
      </w:rPr>
    </w:lvl>
    <w:lvl w:ilvl="6">
      <w:start w:val="1"/>
      <w:numFmt w:val="decimal"/>
      <w:lvlText w:val="%7."/>
      <w:lvlJc w:val="left"/>
      <w:pPr>
        <w:tabs>
          <w:tab w:val="num" w:pos="1407"/>
        </w:tabs>
        <w:ind w:left="1407" w:hanging="360"/>
      </w:pPr>
      <w:rPr>
        <w:rFonts w:hint="default"/>
      </w:rPr>
    </w:lvl>
    <w:lvl w:ilvl="7">
      <w:start w:val="1"/>
      <w:numFmt w:val="lowerLetter"/>
      <w:lvlText w:val="%8."/>
      <w:lvlJc w:val="left"/>
      <w:pPr>
        <w:tabs>
          <w:tab w:val="num" w:pos="1767"/>
        </w:tabs>
        <w:ind w:left="1767" w:hanging="360"/>
      </w:pPr>
      <w:rPr>
        <w:rFonts w:hint="default"/>
      </w:rPr>
    </w:lvl>
    <w:lvl w:ilvl="8">
      <w:start w:val="1"/>
      <w:numFmt w:val="lowerRoman"/>
      <w:lvlText w:val="%9."/>
      <w:lvlJc w:val="left"/>
      <w:pPr>
        <w:tabs>
          <w:tab w:val="num" w:pos="2127"/>
        </w:tabs>
        <w:ind w:left="2127" w:hanging="360"/>
      </w:pPr>
      <w:rPr>
        <w:rFonts w:hint="default"/>
      </w:rPr>
    </w:lvl>
  </w:abstractNum>
  <w:num w:numId="1">
    <w:abstractNumId w:val="22"/>
  </w:num>
  <w:num w:numId="2">
    <w:abstractNumId w:val="20"/>
  </w:num>
  <w:num w:numId="3">
    <w:abstractNumId w:val="21"/>
  </w:num>
  <w:num w:numId="4">
    <w:abstractNumId w:val="18"/>
  </w:num>
  <w:num w:numId="5">
    <w:abstractNumId w:val="2"/>
  </w:num>
  <w:num w:numId="6">
    <w:abstractNumId w:val="15"/>
  </w:num>
  <w:num w:numId="7">
    <w:abstractNumId w:val="6"/>
  </w:num>
  <w:num w:numId="8">
    <w:abstractNumId w:val="10"/>
  </w:num>
  <w:num w:numId="9">
    <w:abstractNumId w:val="5"/>
  </w:num>
  <w:num w:numId="10">
    <w:abstractNumId w:val="17"/>
  </w:num>
  <w:num w:numId="11">
    <w:abstractNumId w:val="19"/>
  </w:num>
  <w:num w:numId="12">
    <w:abstractNumId w:val="4"/>
  </w:num>
  <w:num w:numId="13">
    <w:abstractNumId w:val="7"/>
  </w:num>
  <w:num w:numId="14">
    <w:abstractNumId w:val="11"/>
  </w:num>
  <w:num w:numId="15">
    <w:abstractNumId w:val="0"/>
  </w:num>
  <w:num w:numId="16">
    <w:abstractNumId w:val="3"/>
  </w:num>
  <w:num w:numId="17">
    <w:abstractNumId w:val="9"/>
  </w:num>
  <w:num w:numId="18">
    <w:abstractNumId w:val="8"/>
  </w:num>
  <w:num w:numId="19">
    <w:abstractNumId w:val="12"/>
  </w:num>
  <w:num w:numId="20">
    <w:abstractNumId w:val="1"/>
  </w:num>
  <w:num w:numId="21">
    <w:abstractNumId w:val="13"/>
  </w:num>
  <w:num w:numId="22">
    <w:abstractNumId w:val="16"/>
  </w:num>
  <w:num w:numId="23">
    <w:abstractNumId w:val="14"/>
  </w:num>
  <w:num w:numId="24">
    <w:abstractNumId w:val="19"/>
  </w:num>
  <w:num w:numId="25">
    <w:abstractNumId w:val="19"/>
  </w:num>
  <w:num w:numId="26">
    <w:abstractNumId w:val="19"/>
  </w:num>
  <w:num w:numId="27">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displayHorizontalDrawingGridEvery w:val="0"/>
  <w:displayVerticalDrawingGridEvery w:val="0"/>
  <w:doNotUseMarginsForDrawingGridOrigin/>
  <w:drawingGridHorizontalOrigin w:val="1134"/>
  <w:drawingGridVerticalOrigin w:val="1701"/>
  <w:noPunctuationKerning/>
  <w:characterSpacingControl w:val="doNotCompress"/>
  <w:hdrShapeDefaults>
    <o:shapedefaults v:ext="edit" spidmax="2049" fillcolor="white">
      <v:fill color="white"/>
      <v:stroke startarrowwidth="narrow" startarrowlength="short" endarrowwidth="narrow" endarrowlength="short" weight="1.13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B3"/>
    <w:rsid w:val="000041AB"/>
    <w:rsid w:val="00005994"/>
    <w:rsid w:val="00005A13"/>
    <w:rsid w:val="00005E92"/>
    <w:rsid w:val="00007C69"/>
    <w:rsid w:val="0001104A"/>
    <w:rsid w:val="00013F5A"/>
    <w:rsid w:val="000156E2"/>
    <w:rsid w:val="00016893"/>
    <w:rsid w:val="00016A43"/>
    <w:rsid w:val="00020356"/>
    <w:rsid w:val="00020CB3"/>
    <w:rsid w:val="00021631"/>
    <w:rsid w:val="0002182B"/>
    <w:rsid w:val="000241E9"/>
    <w:rsid w:val="0002602D"/>
    <w:rsid w:val="0002651F"/>
    <w:rsid w:val="00031993"/>
    <w:rsid w:val="000322D2"/>
    <w:rsid w:val="00032B49"/>
    <w:rsid w:val="000348A2"/>
    <w:rsid w:val="00036F58"/>
    <w:rsid w:val="000411FB"/>
    <w:rsid w:val="000428FB"/>
    <w:rsid w:val="00042C2F"/>
    <w:rsid w:val="000432D5"/>
    <w:rsid w:val="0004406E"/>
    <w:rsid w:val="0004478D"/>
    <w:rsid w:val="000474FB"/>
    <w:rsid w:val="0004779F"/>
    <w:rsid w:val="00047DFC"/>
    <w:rsid w:val="000553E9"/>
    <w:rsid w:val="00055F3B"/>
    <w:rsid w:val="00061C9C"/>
    <w:rsid w:val="000620B6"/>
    <w:rsid w:val="000634D6"/>
    <w:rsid w:val="00064B73"/>
    <w:rsid w:val="0006711C"/>
    <w:rsid w:val="0007180C"/>
    <w:rsid w:val="00080ED6"/>
    <w:rsid w:val="000833EA"/>
    <w:rsid w:val="0008401A"/>
    <w:rsid w:val="0008702F"/>
    <w:rsid w:val="0008783C"/>
    <w:rsid w:val="00091D06"/>
    <w:rsid w:val="00095C81"/>
    <w:rsid w:val="000A1DD3"/>
    <w:rsid w:val="000A2950"/>
    <w:rsid w:val="000A47DA"/>
    <w:rsid w:val="000B0E33"/>
    <w:rsid w:val="000B24BA"/>
    <w:rsid w:val="000B4027"/>
    <w:rsid w:val="000B571C"/>
    <w:rsid w:val="000B77EB"/>
    <w:rsid w:val="000C58E6"/>
    <w:rsid w:val="000D2C20"/>
    <w:rsid w:val="000D40D5"/>
    <w:rsid w:val="000D71B8"/>
    <w:rsid w:val="000E5C68"/>
    <w:rsid w:val="000E6372"/>
    <w:rsid w:val="000E6761"/>
    <w:rsid w:val="000F1BA3"/>
    <w:rsid w:val="000F4DB3"/>
    <w:rsid w:val="000F6519"/>
    <w:rsid w:val="00110D55"/>
    <w:rsid w:val="001121B7"/>
    <w:rsid w:val="00116AFC"/>
    <w:rsid w:val="00117341"/>
    <w:rsid w:val="00135BD0"/>
    <w:rsid w:val="001364ED"/>
    <w:rsid w:val="00141392"/>
    <w:rsid w:val="00142281"/>
    <w:rsid w:val="00145D59"/>
    <w:rsid w:val="00152198"/>
    <w:rsid w:val="0016028D"/>
    <w:rsid w:val="00161808"/>
    <w:rsid w:val="00163594"/>
    <w:rsid w:val="0016584D"/>
    <w:rsid w:val="0016783B"/>
    <w:rsid w:val="001700B4"/>
    <w:rsid w:val="001716C3"/>
    <w:rsid w:val="001718CB"/>
    <w:rsid w:val="00172209"/>
    <w:rsid w:val="001757EF"/>
    <w:rsid w:val="00176E64"/>
    <w:rsid w:val="00180F73"/>
    <w:rsid w:val="00184FC4"/>
    <w:rsid w:val="00185267"/>
    <w:rsid w:val="001852E7"/>
    <w:rsid w:val="0018541D"/>
    <w:rsid w:val="00185D3D"/>
    <w:rsid w:val="00185EB4"/>
    <w:rsid w:val="00186617"/>
    <w:rsid w:val="00191182"/>
    <w:rsid w:val="00191C4D"/>
    <w:rsid w:val="00192570"/>
    <w:rsid w:val="0019353A"/>
    <w:rsid w:val="00194462"/>
    <w:rsid w:val="0019697E"/>
    <w:rsid w:val="001A3653"/>
    <w:rsid w:val="001A5E12"/>
    <w:rsid w:val="001A6A0A"/>
    <w:rsid w:val="001A738A"/>
    <w:rsid w:val="001A7CFC"/>
    <w:rsid w:val="001B12D5"/>
    <w:rsid w:val="001B1E53"/>
    <w:rsid w:val="001B3B81"/>
    <w:rsid w:val="001B5997"/>
    <w:rsid w:val="001B6A3E"/>
    <w:rsid w:val="001B6B66"/>
    <w:rsid w:val="001B772C"/>
    <w:rsid w:val="001C3468"/>
    <w:rsid w:val="001D2719"/>
    <w:rsid w:val="001D35D3"/>
    <w:rsid w:val="001D3E08"/>
    <w:rsid w:val="001E0B22"/>
    <w:rsid w:val="001E20D7"/>
    <w:rsid w:val="001E29C5"/>
    <w:rsid w:val="001F0A4A"/>
    <w:rsid w:val="001F1C51"/>
    <w:rsid w:val="001F4CF7"/>
    <w:rsid w:val="00200215"/>
    <w:rsid w:val="00200D7A"/>
    <w:rsid w:val="00201FF2"/>
    <w:rsid w:val="002032DB"/>
    <w:rsid w:val="00203EC4"/>
    <w:rsid w:val="00211440"/>
    <w:rsid w:val="00211ED4"/>
    <w:rsid w:val="00213806"/>
    <w:rsid w:val="00225353"/>
    <w:rsid w:val="002254D0"/>
    <w:rsid w:val="002320B5"/>
    <w:rsid w:val="00233668"/>
    <w:rsid w:val="002337AB"/>
    <w:rsid w:val="00234304"/>
    <w:rsid w:val="00246D0B"/>
    <w:rsid w:val="0025074F"/>
    <w:rsid w:val="00250971"/>
    <w:rsid w:val="00250D1D"/>
    <w:rsid w:val="00252F72"/>
    <w:rsid w:val="002538BB"/>
    <w:rsid w:val="0025717D"/>
    <w:rsid w:val="002675FF"/>
    <w:rsid w:val="0027077C"/>
    <w:rsid w:val="00272CC8"/>
    <w:rsid w:val="00273635"/>
    <w:rsid w:val="002817E1"/>
    <w:rsid w:val="002825B1"/>
    <w:rsid w:val="00283035"/>
    <w:rsid w:val="00283993"/>
    <w:rsid w:val="0028766C"/>
    <w:rsid w:val="00290D49"/>
    <w:rsid w:val="002952EC"/>
    <w:rsid w:val="00295D5D"/>
    <w:rsid w:val="002A3C96"/>
    <w:rsid w:val="002A4862"/>
    <w:rsid w:val="002A68F4"/>
    <w:rsid w:val="002A721F"/>
    <w:rsid w:val="002B17C6"/>
    <w:rsid w:val="002B5F88"/>
    <w:rsid w:val="002B7D60"/>
    <w:rsid w:val="002C26F9"/>
    <w:rsid w:val="002C479B"/>
    <w:rsid w:val="002D0479"/>
    <w:rsid w:val="002D0756"/>
    <w:rsid w:val="002D442D"/>
    <w:rsid w:val="002E00AB"/>
    <w:rsid w:val="002E7653"/>
    <w:rsid w:val="002E7824"/>
    <w:rsid w:val="002F2FF2"/>
    <w:rsid w:val="002F4072"/>
    <w:rsid w:val="002F5108"/>
    <w:rsid w:val="002F516B"/>
    <w:rsid w:val="00301C16"/>
    <w:rsid w:val="00302FA5"/>
    <w:rsid w:val="00305015"/>
    <w:rsid w:val="00305649"/>
    <w:rsid w:val="00311E25"/>
    <w:rsid w:val="0031219D"/>
    <w:rsid w:val="00321688"/>
    <w:rsid w:val="00321A7B"/>
    <w:rsid w:val="00322567"/>
    <w:rsid w:val="00326EA4"/>
    <w:rsid w:val="00326FF7"/>
    <w:rsid w:val="00327057"/>
    <w:rsid w:val="00327850"/>
    <w:rsid w:val="00331959"/>
    <w:rsid w:val="003338A7"/>
    <w:rsid w:val="00334902"/>
    <w:rsid w:val="00334B92"/>
    <w:rsid w:val="00340D0E"/>
    <w:rsid w:val="00342197"/>
    <w:rsid w:val="00350CC1"/>
    <w:rsid w:val="00351A31"/>
    <w:rsid w:val="00353AE3"/>
    <w:rsid w:val="00354E8A"/>
    <w:rsid w:val="00355C77"/>
    <w:rsid w:val="00363693"/>
    <w:rsid w:val="00371C29"/>
    <w:rsid w:val="00374051"/>
    <w:rsid w:val="00375F8E"/>
    <w:rsid w:val="0038289E"/>
    <w:rsid w:val="0038433D"/>
    <w:rsid w:val="00384E68"/>
    <w:rsid w:val="003855A8"/>
    <w:rsid w:val="00385F0E"/>
    <w:rsid w:val="00386DDA"/>
    <w:rsid w:val="003877FD"/>
    <w:rsid w:val="003911AB"/>
    <w:rsid w:val="00392C94"/>
    <w:rsid w:val="00392F89"/>
    <w:rsid w:val="003931F2"/>
    <w:rsid w:val="00397E5F"/>
    <w:rsid w:val="003A217A"/>
    <w:rsid w:val="003A2EEE"/>
    <w:rsid w:val="003A4472"/>
    <w:rsid w:val="003B0D37"/>
    <w:rsid w:val="003B45F8"/>
    <w:rsid w:val="003B7FEC"/>
    <w:rsid w:val="003C0684"/>
    <w:rsid w:val="003C1E6D"/>
    <w:rsid w:val="003C3858"/>
    <w:rsid w:val="003C4B37"/>
    <w:rsid w:val="003C4E3D"/>
    <w:rsid w:val="003C66BE"/>
    <w:rsid w:val="003D262B"/>
    <w:rsid w:val="003D270F"/>
    <w:rsid w:val="003D30F2"/>
    <w:rsid w:val="003D6D67"/>
    <w:rsid w:val="003D7620"/>
    <w:rsid w:val="003E20F7"/>
    <w:rsid w:val="003E3058"/>
    <w:rsid w:val="003E5605"/>
    <w:rsid w:val="003E692C"/>
    <w:rsid w:val="003F0464"/>
    <w:rsid w:val="003F13B1"/>
    <w:rsid w:val="003F1833"/>
    <w:rsid w:val="003F1B42"/>
    <w:rsid w:val="003F423A"/>
    <w:rsid w:val="003F451E"/>
    <w:rsid w:val="003F4FD2"/>
    <w:rsid w:val="003F5288"/>
    <w:rsid w:val="003F624F"/>
    <w:rsid w:val="003F6CEC"/>
    <w:rsid w:val="003F7DE9"/>
    <w:rsid w:val="003F7FB2"/>
    <w:rsid w:val="00400AED"/>
    <w:rsid w:val="00402938"/>
    <w:rsid w:val="00403084"/>
    <w:rsid w:val="004049E3"/>
    <w:rsid w:val="004079B6"/>
    <w:rsid w:val="004115EB"/>
    <w:rsid w:val="00411800"/>
    <w:rsid w:val="00416CFE"/>
    <w:rsid w:val="00417764"/>
    <w:rsid w:val="00421E8E"/>
    <w:rsid w:val="0042388E"/>
    <w:rsid w:val="00425708"/>
    <w:rsid w:val="00425B7F"/>
    <w:rsid w:val="004279F5"/>
    <w:rsid w:val="00430978"/>
    <w:rsid w:val="00436A24"/>
    <w:rsid w:val="0043781F"/>
    <w:rsid w:val="00441731"/>
    <w:rsid w:val="004464E0"/>
    <w:rsid w:val="00447751"/>
    <w:rsid w:val="0045075C"/>
    <w:rsid w:val="00451F84"/>
    <w:rsid w:val="00453EE1"/>
    <w:rsid w:val="00455B92"/>
    <w:rsid w:val="00457AF8"/>
    <w:rsid w:val="00460AFE"/>
    <w:rsid w:val="00463BF8"/>
    <w:rsid w:val="00464B66"/>
    <w:rsid w:val="00464BE1"/>
    <w:rsid w:val="00473D87"/>
    <w:rsid w:val="00483E7E"/>
    <w:rsid w:val="004900D0"/>
    <w:rsid w:val="00493009"/>
    <w:rsid w:val="004974E3"/>
    <w:rsid w:val="004A0E99"/>
    <w:rsid w:val="004A1261"/>
    <w:rsid w:val="004A5DA8"/>
    <w:rsid w:val="004A7C46"/>
    <w:rsid w:val="004B1B3A"/>
    <w:rsid w:val="004B2CB7"/>
    <w:rsid w:val="004B5FFE"/>
    <w:rsid w:val="004B7CAA"/>
    <w:rsid w:val="004C032E"/>
    <w:rsid w:val="004D1414"/>
    <w:rsid w:val="004D33F7"/>
    <w:rsid w:val="004D3C85"/>
    <w:rsid w:val="004D4885"/>
    <w:rsid w:val="004D71C1"/>
    <w:rsid w:val="004D7264"/>
    <w:rsid w:val="004D7C7A"/>
    <w:rsid w:val="004E3335"/>
    <w:rsid w:val="004E471F"/>
    <w:rsid w:val="004E641F"/>
    <w:rsid w:val="004F12B9"/>
    <w:rsid w:val="004F2B40"/>
    <w:rsid w:val="004F3607"/>
    <w:rsid w:val="004F40CF"/>
    <w:rsid w:val="004F59B2"/>
    <w:rsid w:val="004F6296"/>
    <w:rsid w:val="004F7E50"/>
    <w:rsid w:val="004F7EEF"/>
    <w:rsid w:val="00503C15"/>
    <w:rsid w:val="005116D0"/>
    <w:rsid w:val="00516AE2"/>
    <w:rsid w:val="005219B3"/>
    <w:rsid w:val="005223FF"/>
    <w:rsid w:val="0052369B"/>
    <w:rsid w:val="00524AC8"/>
    <w:rsid w:val="00530873"/>
    <w:rsid w:val="00532F92"/>
    <w:rsid w:val="00536332"/>
    <w:rsid w:val="00542151"/>
    <w:rsid w:val="0054263B"/>
    <w:rsid w:val="005446BA"/>
    <w:rsid w:val="00544FFE"/>
    <w:rsid w:val="005532B1"/>
    <w:rsid w:val="005555C6"/>
    <w:rsid w:val="00564078"/>
    <w:rsid w:val="005665E8"/>
    <w:rsid w:val="005736A8"/>
    <w:rsid w:val="00582598"/>
    <w:rsid w:val="00582C5F"/>
    <w:rsid w:val="00585F57"/>
    <w:rsid w:val="0058716F"/>
    <w:rsid w:val="00590756"/>
    <w:rsid w:val="0059367A"/>
    <w:rsid w:val="00594F73"/>
    <w:rsid w:val="005A018A"/>
    <w:rsid w:val="005A03BA"/>
    <w:rsid w:val="005A439B"/>
    <w:rsid w:val="005A7198"/>
    <w:rsid w:val="005B00EE"/>
    <w:rsid w:val="005B011D"/>
    <w:rsid w:val="005B4E3C"/>
    <w:rsid w:val="005B74CB"/>
    <w:rsid w:val="005C1D45"/>
    <w:rsid w:val="005C4663"/>
    <w:rsid w:val="005C4957"/>
    <w:rsid w:val="005D3E4E"/>
    <w:rsid w:val="005D6075"/>
    <w:rsid w:val="005D62DA"/>
    <w:rsid w:val="005E0335"/>
    <w:rsid w:val="005E3324"/>
    <w:rsid w:val="005E4135"/>
    <w:rsid w:val="005E419D"/>
    <w:rsid w:val="005E4B2C"/>
    <w:rsid w:val="005E5640"/>
    <w:rsid w:val="005E7DF5"/>
    <w:rsid w:val="005F58C3"/>
    <w:rsid w:val="005F70C9"/>
    <w:rsid w:val="005F7787"/>
    <w:rsid w:val="005F79E9"/>
    <w:rsid w:val="005F7C36"/>
    <w:rsid w:val="006028F0"/>
    <w:rsid w:val="00604944"/>
    <w:rsid w:val="00605C2F"/>
    <w:rsid w:val="006069D3"/>
    <w:rsid w:val="0061162C"/>
    <w:rsid w:val="006172BB"/>
    <w:rsid w:val="00622F0E"/>
    <w:rsid w:val="0062323D"/>
    <w:rsid w:val="0062331B"/>
    <w:rsid w:val="006323F8"/>
    <w:rsid w:val="006335B8"/>
    <w:rsid w:val="00634D83"/>
    <w:rsid w:val="0063536D"/>
    <w:rsid w:val="00635DFC"/>
    <w:rsid w:val="00636D03"/>
    <w:rsid w:val="006370B7"/>
    <w:rsid w:val="00642BF2"/>
    <w:rsid w:val="006529D8"/>
    <w:rsid w:val="0065524F"/>
    <w:rsid w:val="00656C87"/>
    <w:rsid w:val="00662591"/>
    <w:rsid w:val="00663B70"/>
    <w:rsid w:val="00666BA2"/>
    <w:rsid w:val="00666CB4"/>
    <w:rsid w:val="006841CF"/>
    <w:rsid w:val="006859C7"/>
    <w:rsid w:val="00685B56"/>
    <w:rsid w:val="00686CF7"/>
    <w:rsid w:val="00690443"/>
    <w:rsid w:val="0069255F"/>
    <w:rsid w:val="00693D7A"/>
    <w:rsid w:val="00693E7D"/>
    <w:rsid w:val="0069614C"/>
    <w:rsid w:val="00696183"/>
    <w:rsid w:val="0069745B"/>
    <w:rsid w:val="00697CC3"/>
    <w:rsid w:val="006A0CB9"/>
    <w:rsid w:val="006A1AC5"/>
    <w:rsid w:val="006A1F3F"/>
    <w:rsid w:val="006A2DA4"/>
    <w:rsid w:val="006A5BBF"/>
    <w:rsid w:val="006A5F21"/>
    <w:rsid w:val="006A6D17"/>
    <w:rsid w:val="006A787A"/>
    <w:rsid w:val="006B679D"/>
    <w:rsid w:val="006B73AC"/>
    <w:rsid w:val="006C0069"/>
    <w:rsid w:val="006C099D"/>
    <w:rsid w:val="006C1E1F"/>
    <w:rsid w:val="006C371D"/>
    <w:rsid w:val="006C4022"/>
    <w:rsid w:val="006C75A4"/>
    <w:rsid w:val="006D0451"/>
    <w:rsid w:val="006D4CBE"/>
    <w:rsid w:val="006D674E"/>
    <w:rsid w:val="006D7749"/>
    <w:rsid w:val="006E1B26"/>
    <w:rsid w:val="006E352B"/>
    <w:rsid w:val="006E451D"/>
    <w:rsid w:val="006E4EC6"/>
    <w:rsid w:val="006E6DB5"/>
    <w:rsid w:val="006F1645"/>
    <w:rsid w:val="006F1748"/>
    <w:rsid w:val="006F51A4"/>
    <w:rsid w:val="006F554F"/>
    <w:rsid w:val="006F6F98"/>
    <w:rsid w:val="00700ECC"/>
    <w:rsid w:val="00703672"/>
    <w:rsid w:val="00706BDE"/>
    <w:rsid w:val="0071236A"/>
    <w:rsid w:val="007144ED"/>
    <w:rsid w:val="00725703"/>
    <w:rsid w:val="00725F77"/>
    <w:rsid w:val="0072689B"/>
    <w:rsid w:val="00731196"/>
    <w:rsid w:val="00732261"/>
    <w:rsid w:val="00744057"/>
    <w:rsid w:val="007516C7"/>
    <w:rsid w:val="0075270E"/>
    <w:rsid w:val="007536F5"/>
    <w:rsid w:val="00753AC9"/>
    <w:rsid w:val="00757322"/>
    <w:rsid w:val="00761EAB"/>
    <w:rsid w:val="0076201E"/>
    <w:rsid w:val="007627DF"/>
    <w:rsid w:val="007669FC"/>
    <w:rsid w:val="00766B1A"/>
    <w:rsid w:val="00767CEF"/>
    <w:rsid w:val="00771148"/>
    <w:rsid w:val="00780656"/>
    <w:rsid w:val="00780D87"/>
    <w:rsid w:val="00781440"/>
    <w:rsid w:val="00782388"/>
    <w:rsid w:val="00782D7E"/>
    <w:rsid w:val="0078481B"/>
    <w:rsid w:val="00785F87"/>
    <w:rsid w:val="00787D30"/>
    <w:rsid w:val="00791956"/>
    <w:rsid w:val="00791B29"/>
    <w:rsid w:val="00792E77"/>
    <w:rsid w:val="007948B1"/>
    <w:rsid w:val="00797064"/>
    <w:rsid w:val="0079735C"/>
    <w:rsid w:val="007A0175"/>
    <w:rsid w:val="007A0BFD"/>
    <w:rsid w:val="007A2E91"/>
    <w:rsid w:val="007A62A6"/>
    <w:rsid w:val="007A7115"/>
    <w:rsid w:val="007A7420"/>
    <w:rsid w:val="007A779B"/>
    <w:rsid w:val="007B2116"/>
    <w:rsid w:val="007B346E"/>
    <w:rsid w:val="007B71BA"/>
    <w:rsid w:val="007B76B0"/>
    <w:rsid w:val="007C2D54"/>
    <w:rsid w:val="007C4E8A"/>
    <w:rsid w:val="007D095D"/>
    <w:rsid w:val="007D1A9C"/>
    <w:rsid w:val="007D417F"/>
    <w:rsid w:val="007D7ECD"/>
    <w:rsid w:val="007E014C"/>
    <w:rsid w:val="007E61EC"/>
    <w:rsid w:val="007E628A"/>
    <w:rsid w:val="007F0BE2"/>
    <w:rsid w:val="007F4A8C"/>
    <w:rsid w:val="007F6DB3"/>
    <w:rsid w:val="00800AFE"/>
    <w:rsid w:val="00800EA3"/>
    <w:rsid w:val="008063AC"/>
    <w:rsid w:val="008069FC"/>
    <w:rsid w:val="0080793B"/>
    <w:rsid w:val="00813B22"/>
    <w:rsid w:val="00815105"/>
    <w:rsid w:val="00815E35"/>
    <w:rsid w:val="00817BC0"/>
    <w:rsid w:val="00821DA0"/>
    <w:rsid w:val="00823CE0"/>
    <w:rsid w:val="008250EA"/>
    <w:rsid w:val="00826BC8"/>
    <w:rsid w:val="00831261"/>
    <w:rsid w:val="00837B1C"/>
    <w:rsid w:val="008400CD"/>
    <w:rsid w:val="008407C8"/>
    <w:rsid w:val="00841523"/>
    <w:rsid w:val="00845DF0"/>
    <w:rsid w:val="00845F80"/>
    <w:rsid w:val="008515D9"/>
    <w:rsid w:val="00852646"/>
    <w:rsid w:val="008535C9"/>
    <w:rsid w:val="00855827"/>
    <w:rsid w:val="008562A7"/>
    <w:rsid w:val="00857786"/>
    <w:rsid w:val="0086316C"/>
    <w:rsid w:val="00870832"/>
    <w:rsid w:val="00871886"/>
    <w:rsid w:val="00873B84"/>
    <w:rsid w:val="00874425"/>
    <w:rsid w:val="00875B19"/>
    <w:rsid w:val="00876740"/>
    <w:rsid w:val="008801D1"/>
    <w:rsid w:val="008809CD"/>
    <w:rsid w:val="008A3461"/>
    <w:rsid w:val="008A506C"/>
    <w:rsid w:val="008A5419"/>
    <w:rsid w:val="008A5D8D"/>
    <w:rsid w:val="008A70DB"/>
    <w:rsid w:val="008B223E"/>
    <w:rsid w:val="008B2BBE"/>
    <w:rsid w:val="008B531E"/>
    <w:rsid w:val="008B5E08"/>
    <w:rsid w:val="008B670D"/>
    <w:rsid w:val="008B6943"/>
    <w:rsid w:val="008C0531"/>
    <w:rsid w:val="008C126B"/>
    <w:rsid w:val="008C2505"/>
    <w:rsid w:val="008C2A2D"/>
    <w:rsid w:val="008C31C4"/>
    <w:rsid w:val="008C57C1"/>
    <w:rsid w:val="008E0AC6"/>
    <w:rsid w:val="008E0E35"/>
    <w:rsid w:val="008E2BF3"/>
    <w:rsid w:val="008E2C22"/>
    <w:rsid w:val="008E2F15"/>
    <w:rsid w:val="008E449E"/>
    <w:rsid w:val="008E5B4F"/>
    <w:rsid w:val="008E7065"/>
    <w:rsid w:val="008F095C"/>
    <w:rsid w:val="008F149F"/>
    <w:rsid w:val="008F4F79"/>
    <w:rsid w:val="008F64FF"/>
    <w:rsid w:val="009022AF"/>
    <w:rsid w:val="00904FFD"/>
    <w:rsid w:val="009054C5"/>
    <w:rsid w:val="0091151E"/>
    <w:rsid w:val="00914508"/>
    <w:rsid w:val="00914F73"/>
    <w:rsid w:val="009172E2"/>
    <w:rsid w:val="00917AEF"/>
    <w:rsid w:val="00917E59"/>
    <w:rsid w:val="009226BF"/>
    <w:rsid w:val="009254BF"/>
    <w:rsid w:val="0092705E"/>
    <w:rsid w:val="00932338"/>
    <w:rsid w:val="0093499C"/>
    <w:rsid w:val="00936213"/>
    <w:rsid w:val="00940A99"/>
    <w:rsid w:val="00940F85"/>
    <w:rsid w:val="00942126"/>
    <w:rsid w:val="009429FA"/>
    <w:rsid w:val="009432D7"/>
    <w:rsid w:val="009448D7"/>
    <w:rsid w:val="009449CD"/>
    <w:rsid w:val="00944ABF"/>
    <w:rsid w:val="00947441"/>
    <w:rsid w:val="00947B45"/>
    <w:rsid w:val="00950C55"/>
    <w:rsid w:val="00952534"/>
    <w:rsid w:val="00953DAC"/>
    <w:rsid w:val="009611FA"/>
    <w:rsid w:val="00962D2B"/>
    <w:rsid w:val="0096321E"/>
    <w:rsid w:val="00964005"/>
    <w:rsid w:val="00964755"/>
    <w:rsid w:val="00966115"/>
    <w:rsid w:val="00971D96"/>
    <w:rsid w:val="0097348A"/>
    <w:rsid w:val="00975B30"/>
    <w:rsid w:val="00975EFC"/>
    <w:rsid w:val="009864E2"/>
    <w:rsid w:val="009907AB"/>
    <w:rsid w:val="00992152"/>
    <w:rsid w:val="009925E6"/>
    <w:rsid w:val="00997E5C"/>
    <w:rsid w:val="009A0386"/>
    <w:rsid w:val="009A2AAD"/>
    <w:rsid w:val="009A6AC1"/>
    <w:rsid w:val="009A7F9D"/>
    <w:rsid w:val="009B24AD"/>
    <w:rsid w:val="009B2A37"/>
    <w:rsid w:val="009B3191"/>
    <w:rsid w:val="009B510C"/>
    <w:rsid w:val="009B7AD3"/>
    <w:rsid w:val="009C227A"/>
    <w:rsid w:val="009C2F0C"/>
    <w:rsid w:val="009C3C1D"/>
    <w:rsid w:val="009D127B"/>
    <w:rsid w:val="009D225B"/>
    <w:rsid w:val="009D2C2E"/>
    <w:rsid w:val="009D4697"/>
    <w:rsid w:val="009E5655"/>
    <w:rsid w:val="009E619F"/>
    <w:rsid w:val="009E7673"/>
    <w:rsid w:val="009F1426"/>
    <w:rsid w:val="009F40A6"/>
    <w:rsid w:val="009F4D31"/>
    <w:rsid w:val="009F64C3"/>
    <w:rsid w:val="009F70A9"/>
    <w:rsid w:val="00A01147"/>
    <w:rsid w:val="00A0211C"/>
    <w:rsid w:val="00A02277"/>
    <w:rsid w:val="00A0462C"/>
    <w:rsid w:val="00A0479C"/>
    <w:rsid w:val="00A0583C"/>
    <w:rsid w:val="00A10197"/>
    <w:rsid w:val="00A1171A"/>
    <w:rsid w:val="00A11E84"/>
    <w:rsid w:val="00A16BA1"/>
    <w:rsid w:val="00A20693"/>
    <w:rsid w:val="00A24ED9"/>
    <w:rsid w:val="00A25D70"/>
    <w:rsid w:val="00A27DD6"/>
    <w:rsid w:val="00A31D3C"/>
    <w:rsid w:val="00A37CCB"/>
    <w:rsid w:val="00A4211F"/>
    <w:rsid w:val="00A45FF5"/>
    <w:rsid w:val="00A504C6"/>
    <w:rsid w:val="00A50B26"/>
    <w:rsid w:val="00A529D2"/>
    <w:rsid w:val="00A52BBE"/>
    <w:rsid w:val="00A576C3"/>
    <w:rsid w:val="00A609FB"/>
    <w:rsid w:val="00A61B4C"/>
    <w:rsid w:val="00A65A93"/>
    <w:rsid w:val="00A65FF7"/>
    <w:rsid w:val="00A66109"/>
    <w:rsid w:val="00A702AD"/>
    <w:rsid w:val="00A707AF"/>
    <w:rsid w:val="00A70979"/>
    <w:rsid w:val="00A71146"/>
    <w:rsid w:val="00A75211"/>
    <w:rsid w:val="00A770B3"/>
    <w:rsid w:val="00A77AE5"/>
    <w:rsid w:val="00A81A0E"/>
    <w:rsid w:val="00A90CCF"/>
    <w:rsid w:val="00A91733"/>
    <w:rsid w:val="00A92617"/>
    <w:rsid w:val="00A927EA"/>
    <w:rsid w:val="00AA1A5E"/>
    <w:rsid w:val="00AA1B3F"/>
    <w:rsid w:val="00AA6C2A"/>
    <w:rsid w:val="00AB031E"/>
    <w:rsid w:val="00AB493C"/>
    <w:rsid w:val="00AC13F6"/>
    <w:rsid w:val="00AC2BB6"/>
    <w:rsid w:val="00AC3381"/>
    <w:rsid w:val="00AC3D7D"/>
    <w:rsid w:val="00AD2679"/>
    <w:rsid w:val="00AD778C"/>
    <w:rsid w:val="00AD794F"/>
    <w:rsid w:val="00AE1138"/>
    <w:rsid w:val="00AE19B2"/>
    <w:rsid w:val="00AE3889"/>
    <w:rsid w:val="00AE6055"/>
    <w:rsid w:val="00AE6281"/>
    <w:rsid w:val="00AF296E"/>
    <w:rsid w:val="00AF2D18"/>
    <w:rsid w:val="00AF2FA7"/>
    <w:rsid w:val="00AF3FCE"/>
    <w:rsid w:val="00AF78FA"/>
    <w:rsid w:val="00B007F4"/>
    <w:rsid w:val="00B01BEE"/>
    <w:rsid w:val="00B06A79"/>
    <w:rsid w:val="00B132D4"/>
    <w:rsid w:val="00B22EC0"/>
    <w:rsid w:val="00B23258"/>
    <w:rsid w:val="00B34D92"/>
    <w:rsid w:val="00B36F94"/>
    <w:rsid w:val="00B46857"/>
    <w:rsid w:val="00B472D2"/>
    <w:rsid w:val="00B508D5"/>
    <w:rsid w:val="00B5470A"/>
    <w:rsid w:val="00B61022"/>
    <w:rsid w:val="00B650E6"/>
    <w:rsid w:val="00B70918"/>
    <w:rsid w:val="00B70938"/>
    <w:rsid w:val="00B70BB0"/>
    <w:rsid w:val="00B724E4"/>
    <w:rsid w:val="00B77DA7"/>
    <w:rsid w:val="00B91183"/>
    <w:rsid w:val="00B95618"/>
    <w:rsid w:val="00BA0362"/>
    <w:rsid w:val="00BA0960"/>
    <w:rsid w:val="00BA2139"/>
    <w:rsid w:val="00BA282A"/>
    <w:rsid w:val="00BA62AD"/>
    <w:rsid w:val="00BA6AB2"/>
    <w:rsid w:val="00BB0B7F"/>
    <w:rsid w:val="00BB1BE1"/>
    <w:rsid w:val="00BB1F0A"/>
    <w:rsid w:val="00BB41F9"/>
    <w:rsid w:val="00BC3827"/>
    <w:rsid w:val="00BC3C40"/>
    <w:rsid w:val="00BC3D9C"/>
    <w:rsid w:val="00BC6748"/>
    <w:rsid w:val="00BC6B9A"/>
    <w:rsid w:val="00BD1ADE"/>
    <w:rsid w:val="00BD4544"/>
    <w:rsid w:val="00BD48FE"/>
    <w:rsid w:val="00BE0CAF"/>
    <w:rsid w:val="00BE2AD1"/>
    <w:rsid w:val="00BE507B"/>
    <w:rsid w:val="00BE53A7"/>
    <w:rsid w:val="00BF065A"/>
    <w:rsid w:val="00BF5320"/>
    <w:rsid w:val="00BF7A31"/>
    <w:rsid w:val="00C004F8"/>
    <w:rsid w:val="00C010F3"/>
    <w:rsid w:val="00C066EB"/>
    <w:rsid w:val="00C06A90"/>
    <w:rsid w:val="00C11F10"/>
    <w:rsid w:val="00C14527"/>
    <w:rsid w:val="00C147AC"/>
    <w:rsid w:val="00C1718D"/>
    <w:rsid w:val="00C200B5"/>
    <w:rsid w:val="00C22629"/>
    <w:rsid w:val="00C25C66"/>
    <w:rsid w:val="00C26E36"/>
    <w:rsid w:val="00C26E92"/>
    <w:rsid w:val="00C2758F"/>
    <w:rsid w:val="00C31B88"/>
    <w:rsid w:val="00C32C44"/>
    <w:rsid w:val="00C34B36"/>
    <w:rsid w:val="00C41D78"/>
    <w:rsid w:val="00C42E8F"/>
    <w:rsid w:val="00C42FEE"/>
    <w:rsid w:val="00C44AE7"/>
    <w:rsid w:val="00C44D6C"/>
    <w:rsid w:val="00C45028"/>
    <w:rsid w:val="00C523DB"/>
    <w:rsid w:val="00C53C12"/>
    <w:rsid w:val="00C55D02"/>
    <w:rsid w:val="00C55DF4"/>
    <w:rsid w:val="00C6182B"/>
    <w:rsid w:val="00C63BCA"/>
    <w:rsid w:val="00C671B4"/>
    <w:rsid w:val="00C70B8E"/>
    <w:rsid w:val="00C70C02"/>
    <w:rsid w:val="00C75701"/>
    <w:rsid w:val="00C77FF9"/>
    <w:rsid w:val="00C81C20"/>
    <w:rsid w:val="00C83E67"/>
    <w:rsid w:val="00C847A0"/>
    <w:rsid w:val="00C85003"/>
    <w:rsid w:val="00C866C3"/>
    <w:rsid w:val="00C873D7"/>
    <w:rsid w:val="00C922EF"/>
    <w:rsid w:val="00C92677"/>
    <w:rsid w:val="00C926D3"/>
    <w:rsid w:val="00C947C2"/>
    <w:rsid w:val="00CA5189"/>
    <w:rsid w:val="00CA79B7"/>
    <w:rsid w:val="00CB0C77"/>
    <w:rsid w:val="00CB3855"/>
    <w:rsid w:val="00CC2256"/>
    <w:rsid w:val="00CC3BCC"/>
    <w:rsid w:val="00CD1E7A"/>
    <w:rsid w:val="00CD42A0"/>
    <w:rsid w:val="00CE57CC"/>
    <w:rsid w:val="00CE5892"/>
    <w:rsid w:val="00CE62D4"/>
    <w:rsid w:val="00CF2DF0"/>
    <w:rsid w:val="00CF2F7A"/>
    <w:rsid w:val="00D035D2"/>
    <w:rsid w:val="00D035DE"/>
    <w:rsid w:val="00D03FCF"/>
    <w:rsid w:val="00D04267"/>
    <w:rsid w:val="00D104B2"/>
    <w:rsid w:val="00D11FF5"/>
    <w:rsid w:val="00D135AD"/>
    <w:rsid w:val="00D13ACF"/>
    <w:rsid w:val="00D14931"/>
    <w:rsid w:val="00D24890"/>
    <w:rsid w:val="00D27C8A"/>
    <w:rsid w:val="00D31505"/>
    <w:rsid w:val="00D34256"/>
    <w:rsid w:val="00D36A29"/>
    <w:rsid w:val="00D36A71"/>
    <w:rsid w:val="00D40CE3"/>
    <w:rsid w:val="00D438E2"/>
    <w:rsid w:val="00D45773"/>
    <w:rsid w:val="00D46EDF"/>
    <w:rsid w:val="00D53168"/>
    <w:rsid w:val="00D53470"/>
    <w:rsid w:val="00D56935"/>
    <w:rsid w:val="00D574CA"/>
    <w:rsid w:val="00D67876"/>
    <w:rsid w:val="00D70930"/>
    <w:rsid w:val="00D71288"/>
    <w:rsid w:val="00D75FC7"/>
    <w:rsid w:val="00D7672C"/>
    <w:rsid w:val="00D77D2A"/>
    <w:rsid w:val="00D86CB6"/>
    <w:rsid w:val="00D879BB"/>
    <w:rsid w:val="00D920F1"/>
    <w:rsid w:val="00D94828"/>
    <w:rsid w:val="00D94923"/>
    <w:rsid w:val="00D9621B"/>
    <w:rsid w:val="00DA0EE6"/>
    <w:rsid w:val="00DA5EC7"/>
    <w:rsid w:val="00DA6186"/>
    <w:rsid w:val="00DB02E6"/>
    <w:rsid w:val="00DB0ED9"/>
    <w:rsid w:val="00DB1506"/>
    <w:rsid w:val="00DB15D8"/>
    <w:rsid w:val="00DB1AB5"/>
    <w:rsid w:val="00DB2C73"/>
    <w:rsid w:val="00DB5BF8"/>
    <w:rsid w:val="00DB7CF1"/>
    <w:rsid w:val="00DC05DA"/>
    <w:rsid w:val="00DC23FD"/>
    <w:rsid w:val="00DC27D9"/>
    <w:rsid w:val="00DC6BCE"/>
    <w:rsid w:val="00DD24FC"/>
    <w:rsid w:val="00DD2D9B"/>
    <w:rsid w:val="00DE4D64"/>
    <w:rsid w:val="00DE50C9"/>
    <w:rsid w:val="00DE6C12"/>
    <w:rsid w:val="00DF71B3"/>
    <w:rsid w:val="00DF770E"/>
    <w:rsid w:val="00E01364"/>
    <w:rsid w:val="00E02D19"/>
    <w:rsid w:val="00E04DB8"/>
    <w:rsid w:val="00E07093"/>
    <w:rsid w:val="00E15024"/>
    <w:rsid w:val="00E1507D"/>
    <w:rsid w:val="00E20E37"/>
    <w:rsid w:val="00E2598D"/>
    <w:rsid w:val="00E26964"/>
    <w:rsid w:val="00E318D2"/>
    <w:rsid w:val="00E31A9C"/>
    <w:rsid w:val="00E335C5"/>
    <w:rsid w:val="00E336AD"/>
    <w:rsid w:val="00E3447F"/>
    <w:rsid w:val="00E355D6"/>
    <w:rsid w:val="00E4526C"/>
    <w:rsid w:val="00E47415"/>
    <w:rsid w:val="00E524C3"/>
    <w:rsid w:val="00E52AC4"/>
    <w:rsid w:val="00E53876"/>
    <w:rsid w:val="00E547BB"/>
    <w:rsid w:val="00E60569"/>
    <w:rsid w:val="00E631CD"/>
    <w:rsid w:val="00E63726"/>
    <w:rsid w:val="00E64910"/>
    <w:rsid w:val="00E66FC1"/>
    <w:rsid w:val="00E67DFD"/>
    <w:rsid w:val="00E71955"/>
    <w:rsid w:val="00E75F18"/>
    <w:rsid w:val="00E774BF"/>
    <w:rsid w:val="00E77A8A"/>
    <w:rsid w:val="00E85E34"/>
    <w:rsid w:val="00E92D20"/>
    <w:rsid w:val="00E93CC9"/>
    <w:rsid w:val="00E95A37"/>
    <w:rsid w:val="00EA20DD"/>
    <w:rsid w:val="00EA24AF"/>
    <w:rsid w:val="00EA2D34"/>
    <w:rsid w:val="00EA481C"/>
    <w:rsid w:val="00EA5A8C"/>
    <w:rsid w:val="00EB1F0A"/>
    <w:rsid w:val="00EB293D"/>
    <w:rsid w:val="00EB37D7"/>
    <w:rsid w:val="00EB534D"/>
    <w:rsid w:val="00EB7B61"/>
    <w:rsid w:val="00EC0E44"/>
    <w:rsid w:val="00EC1CB7"/>
    <w:rsid w:val="00EC1E04"/>
    <w:rsid w:val="00EC3BE6"/>
    <w:rsid w:val="00EC3C1E"/>
    <w:rsid w:val="00ED26AF"/>
    <w:rsid w:val="00ED31E1"/>
    <w:rsid w:val="00ED33CC"/>
    <w:rsid w:val="00ED6F49"/>
    <w:rsid w:val="00EE2E83"/>
    <w:rsid w:val="00EE3332"/>
    <w:rsid w:val="00EE6CC8"/>
    <w:rsid w:val="00EE7893"/>
    <w:rsid w:val="00EE7C1F"/>
    <w:rsid w:val="00EF131E"/>
    <w:rsid w:val="00EF675B"/>
    <w:rsid w:val="00EF785F"/>
    <w:rsid w:val="00F00873"/>
    <w:rsid w:val="00F11F8A"/>
    <w:rsid w:val="00F17ADF"/>
    <w:rsid w:val="00F2198E"/>
    <w:rsid w:val="00F23C19"/>
    <w:rsid w:val="00F23E13"/>
    <w:rsid w:val="00F24959"/>
    <w:rsid w:val="00F25AFC"/>
    <w:rsid w:val="00F2611C"/>
    <w:rsid w:val="00F2728D"/>
    <w:rsid w:val="00F27E12"/>
    <w:rsid w:val="00F30D7B"/>
    <w:rsid w:val="00F3410D"/>
    <w:rsid w:val="00F34DAA"/>
    <w:rsid w:val="00F355BA"/>
    <w:rsid w:val="00F44E0C"/>
    <w:rsid w:val="00F457DA"/>
    <w:rsid w:val="00F46D58"/>
    <w:rsid w:val="00F5614B"/>
    <w:rsid w:val="00F56A65"/>
    <w:rsid w:val="00F56D69"/>
    <w:rsid w:val="00F6195D"/>
    <w:rsid w:val="00F625F4"/>
    <w:rsid w:val="00F639C6"/>
    <w:rsid w:val="00F66F4A"/>
    <w:rsid w:val="00F67A7F"/>
    <w:rsid w:val="00F71B41"/>
    <w:rsid w:val="00F73934"/>
    <w:rsid w:val="00F7535A"/>
    <w:rsid w:val="00F77BD4"/>
    <w:rsid w:val="00F816FB"/>
    <w:rsid w:val="00F858DC"/>
    <w:rsid w:val="00F86212"/>
    <w:rsid w:val="00F865EC"/>
    <w:rsid w:val="00F87DC6"/>
    <w:rsid w:val="00F87E0F"/>
    <w:rsid w:val="00F90881"/>
    <w:rsid w:val="00FA114D"/>
    <w:rsid w:val="00FA1972"/>
    <w:rsid w:val="00FA2C8F"/>
    <w:rsid w:val="00FA35D1"/>
    <w:rsid w:val="00FA5A15"/>
    <w:rsid w:val="00FA6159"/>
    <w:rsid w:val="00FA7D22"/>
    <w:rsid w:val="00FB22AF"/>
    <w:rsid w:val="00FB3823"/>
    <w:rsid w:val="00FB4BD4"/>
    <w:rsid w:val="00FB58E8"/>
    <w:rsid w:val="00FB6441"/>
    <w:rsid w:val="00FB77DC"/>
    <w:rsid w:val="00FC05B1"/>
    <w:rsid w:val="00FC2D5C"/>
    <w:rsid w:val="00FC3EBC"/>
    <w:rsid w:val="00FC4A1F"/>
    <w:rsid w:val="00FC5AF2"/>
    <w:rsid w:val="00FC5DA0"/>
    <w:rsid w:val="00FC76B8"/>
    <w:rsid w:val="00FC7F73"/>
    <w:rsid w:val="00FD1454"/>
    <w:rsid w:val="00FD59A7"/>
    <w:rsid w:val="00FD6E17"/>
    <w:rsid w:val="00FE1064"/>
    <w:rsid w:val="00FE1E3C"/>
    <w:rsid w:val="00FE2A54"/>
    <w:rsid w:val="00FE6D17"/>
    <w:rsid w:val="00FF530F"/>
    <w:rsid w:val="00FF5859"/>
    <w:rsid w:val="00FF652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stroke startarrowwidth="narrow" startarrowlength="short" endarrowwidth="narrow" endarrowlength="short" weight="1.13pt"/>
    </o:shapedefaults>
    <o:shapelayout v:ext="edit">
      <o:idmap v:ext="edit" data="1"/>
    </o:shapelayout>
  </w:shapeDefaults>
  <w:decimalSymbol w:val=","/>
  <w:listSeparator w:val=";"/>
  <w15:docId w15:val="{9B450207-3EFE-4C40-869D-D24C9829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4D71C1"/>
    <w:pPr>
      <w:spacing w:after="200" w:line="276" w:lineRule="auto"/>
    </w:pPr>
    <w:rPr>
      <w:rFonts w:asciiTheme="minorHAnsi" w:eastAsiaTheme="minorHAnsi" w:hAnsiTheme="minorHAnsi" w:cstheme="minorBidi"/>
      <w:sz w:val="22"/>
      <w:szCs w:val="22"/>
      <w:lang w:eastAsia="en-US"/>
    </w:rPr>
  </w:style>
  <w:style w:type="paragraph" w:styleId="12">
    <w:name w:val="heading 1"/>
    <w:aliases w:val="H1"/>
    <w:next w:val="a7"/>
    <w:link w:val="13"/>
    <w:autoRedefine/>
    <w:qFormat/>
    <w:rsid w:val="004D71C1"/>
    <w:pPr>
      <w:keepNext/>
      <w:pageBreakBefore/>
      <w:numPr>
        <w:numId w:val="11"/>
      </w:numPr>
      <w:spacing w:before="180" w:after="180"/>
      <w:outlineLvl w:val="0"/>
    </w:pPr>
    <w:rPr>
      <w:rFonts w:ascii="Calibri" w:hAnsi="Calibri"/>
      <w:b/>
      <w:caps/>
      <w:color w:val="1D8A96"/>
      <w:kern w:val="28"/>
      <w:sz w:val="40"/>
      <w:szCs w:val="28"/>
    </w:rPr>
  </w:style>
  <w:style w:type="paragraph" w:styleId="21">
    <w:name w:val="heading 2"/>
    <w:next w:val="a7"/>
    <w:autoRedefine/>
    <w:qFormat/>
    <w:rsid w:val="004D71C1"/>
    <w:pPr>
      <w:keepNext/>
      <w:numPr>
        <w:ilvl w:val="1"/>
        <w:numId w:val="11"/>
      </w:numPr>
      <w:spacing w:before="560" w:after="300" w:line="340" w:lineRule="exact"/>
      <w:jc w:val="both"/>
      <w:outlineLvl w:val="1"/>
    </w:pPr>
    <w:rPr>
      <w:rFonts w:ascii="Calibri" w:hAnsi="Calibri"/>
      <w:b/>
      <w:caps/>
      <w:color w:val="1A2A64"/>
      <w:kern w:val="28"/>
      <w:sz w:val="30"/>
      <w:szCs w:val="28"/>
    </w:rPr>
  </w:style>
  <w:style w:type="paragraph" w:styleId="31">
    <w:name w:val="heading 3"/>
    <w:aliases w:val="H3"/>
    <w:next w:val="a7"/>
    <w:link w:val="32"/>
    <w:qFormat/>
    <w:rsid w:val="004D71C1"/>
    <w:pPr>
      <w:keepNext/>
      <w:numPr>
        <w:ilvl w:val="2"/>
        <w:numId w:val="11"/>
      </w:numPr>
      <w:spacing w:before="240" w:after="240"/>
      <w:outlineLvl w:val="2"/>
    </w:pPr>
    <w:rPr>
      <w:rFonts w:ascii="Calibri" w:hAnsi="Calibri"/>
      <w:b/>
      <w:color w:val="1A2A64"/>
      <w:sz w:val="24"/>
      <w:szCs w:val="24"/>
    </w:rPr>
  </w:style>
  <w:style w:type="paragraph" w:styleId="41">
    <w:name w:val="heading 4"/>
    <w:next w:val="a7"/>
    <w:qFormat/>
    <w:rsid w:val="004D71C1"/>
    <w:pPr>
      <w:keepNext/>
      <w:numPr>
        <w:ilvl w:val="3"/>
        <w:numId w:val="11"/>
      </w:numPr>
      <w:tabs>
        <w:tab w:val="left" w:pos="1860"/>
      </w:tabs>
      <w:spacing w:before="240" w:after="240" w:line="340" w:lineRule="exact"/>
      <w:outlineLvl w:val="3"/>
    </w:pPr>
    <w:rPr>
      <w:rFonts w:ascii="Calibri" w:hAnsi="Calibri"/>
      <w:b/>
      <w:i/>
      <w:smallCaps/>
      <w:snapToGrid w:val="0"/>
      <w:color w:val="1A2A64"/>
      <w:sz w:val="24"/>
      <w:szCs w:val="24"/>
    </w:rPr>
  </w:style>
  <w:style w:type="paragraph" w:styleId="50">
    <w:name w:val="heading 5"/>
    <w:basedOn w:val="40"/>
    <w:next w:val="a7"/>
    <w:rsid w:val="004D71C1"/>
    <w:pPr>
      <w:numPr>
        <w:ilvl w:val="4"/>
        <w:numId w:val="11"/>
      </w:numPr>
      <w:spacing w:before="180" w:after="180"/>
      <w:outlineLvl w:val="4"/>
    </w:pPr>
    <w:rPr>
      <w:snapToGrid/>
      <w:sz w:val="22"/>
    </w:rPr>
  </w:style>
  <w:style w:type="paragraph" w:styleId="60">
    <w:name w:val="heading 6"/>
    <w:basedOn w:val="40"/>
    <w:next w:val="a7"/>
    <w:rsid w:val="004D71C1"/>
    <w:pPr>
      <w:numPr>
        <w:ilvl w:val="5"/>
        <w:numId w:val="11"/>
      </w:numPr>
      <w:tabs>
        <w:tab w:val="left" w:pos="2268"/>
      </w:tabs>
      <w:spacing w:before="180" w:after="180"/>
      <w:outlineLvl w:val="5"/>
    </w:pPr>
    <w:rPr>
      <w:snapToGrid/>
      <w:sz w:val="22"/>
      <w:szCs w:val="22"/>
    </w:rPr>
  </w:style>
  <w:style w:type="paragraph" w:styleId="7">
    <w:name w:val="heading 7"/>
    <w:next w:val="a7"/>
    <w:rsid w:val="004D71C1"/>
    <w:pPr>
      <w:keepNext/>
      <w:numPr>
        <w:ilvl w:val="6"/>
        <w:numId w:val="11"/>
      </w:numPr>
      <w:tabs>
        <w:tab w:val="left" w:pos="2291"/>
      </w:tabs>
      <w:spacing w:before="180" w:after="180"/>
      <w:outlineLvl w:val="6"/>
    </w:pPr>
    <w:rPr>
      <w:rFonts w:ascii="Calibri" w:hAnsi="Calibri"/>
      <w:b/>
      <w:i/>
      <w:smallCaps/>
      <w:snapToGrid w:val="0"/>
      <w:color w:val="1A2A64"/>
      <w:sz w:val="22"/>
      <w:szCs w:val="24"/>
    </w:rPr>
  </w:style>
  <w:style w:type="paragraph" w:styleId="8">
    <w:name w:val="heading 8"/>
    <w:basedOn w:val="40"/>
    <w:next w:val="a7"/>
    <w:rsid w:val="004D71C1"/>
    <w:pPr>
      <w:numPr>
        <w:ilvl w:val="7"/>
        <w:numId w:val="11"/>
      </w:numPr>
      <w:tabs>
        <w:tab w:val="left" w:pos="2552"/>
      </w:tabs>
      <w:spacing w:before="180" w:after="180"/>
      <w:outlineLvl w:val="7"/>
    </w:pPr>
    <w:rPr>
      <w:bCs/>
      <w:iCs/>
      <w:sz w:val="22"/>
    </w:rPr>
  </w:style>
  <w:style w:type="paragraph" w:styleId="9">
    <w:name w:val="heading 9"/>
    <w:basedOn w:val="40"/>
    <w:next w:val="a7"/>
    <w:rsid w:val="004D71C1"/>
    <w:pPr>
      <w:numPr>
        <w:ilvl w:val="8"/>
        <w:numId w:val="11"/>
      </w:numPr>
      <w:tabs>
        <w:tab w:val="left" w:pos="2693"/>
      </w:tabs>
      <w:spacing w:before="180" w:after="180"/>
      <w:outlineLvl w:val="8"/>
    </w:pPr>
    <w:rPr>
      <w:rFonts w:cs="Arial"/>
      <w:bCs/>
      <w:sz w:val="22"/>
      <w:szCs w:val="22"/>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a7">
    <w:name w:val="_Основной_текст"/>
    <w:link w:val="ab"/>
    <w:rsid w:val="004D71C1"/>
    <w:pPr>
      <w:tabs>
        <w:tab w:val="left" w:pos="851"/>
      </w:tabs>
      <w:spacing w:after="120"/>
      <w:jc w:val="both"/>
    </w:pPr>
    <w:rPr>
      <w:rFonts w:ascii="Calibri" w:hAnsi="Calibri"/>
      <w:sz w:val="22"/>
      <w:szCs w:val="24"/>
    </w:rPr>
  </w:style>
  <w:style w:type="paragraph" w:styleId="ac">
    <w:name w:val="footer"/>
    <w:basedOn w:val="a6"/>
    <w:link w:val="ad"/>
    <w:uiPriority w:val="99"/>
    <w:rsid w:val="004D71C1"/>
    <w:pPr>
      <w:tabs>
        <w:tab w:val="center" w:pos="4677"/>
        <w:tab w:val="right" w:pos="9355"/>
      </w:tabs>
      <w:spacing w:after="100"/>
    </w:pPr>
    <w:rPr>
      <w:rFonts w:ascii="Calibri" w:hAnsi="Calibri" w:cs="Times New Roman"/>
      <w:smallCaps/>
      <w:color w:val="1A2A64"/>
      <w:sz w:val="16"/>
      <w:szCs w:val="24"/>
      <w:lang w:eastAsia="ja-JP"/>
    </w:rPr>
  </w:style>
  <w:style w:type="paragraph" w:styleId="ae">
    <w:name w:val="E-mail Signature"/>
    <w:basedOn w:val="a6"/>
    <w:rsid w:val="004D71C1"/>
  </w:style>
  <w:style w:type="paragraph" w:styleId="af">
    <w:name w:val="header"/>
    <w:basedOn w:val="a6"/>
    <w:link w:val="af0"/>
    <w:rsid w:val="004D71C1"/>
    <w:pPr>
      <w:tabs>
        <w:tab w:val="center" w:pos="4677"/>
        <w:tab w:val="right" w:pos="9355"/>
      </w:tabs>
      <w:spacing w:after="60"/>
    </w:pPr>
    <w:rPr>
      <w:rFonts w:ascii="Calibri" w:hAnsi="Calibri" w:cs="Times New Roman"/>
      <w:bCs/>
      <w:iCs/>
      <w:smallCaps/>
      <w:color w:val="1D8A96"/>
      <w:sz w:val="16"/>
      <w:szCs w:val="24"/>
      <w:lang w:eastAsia="ja-JP"/>
    </w:rPr>
  </w:style>
  <w:style w:type="paragraph" w:customStyle="1" w:styleId="123">
    <w:name w:val="_Список_123"/>
    <w:basedOn w:val="a4"/>
    <w:rsid w:val="004D71C1"/>
    <w:pPr>
      <w:numPr>
        <w:numId w:val="9"/>
      </w:numPr>
      <w:tabs>
        <w:tab w:val="clear" w:pos="851"/>
        <w:tab w:val="clear" w:pos="1644"/>
        <w:tab w:val="clear" w:pos="2041"/>
      </w:tabs>
    </w:pPr>
    <w:rPr>
      <w:szCs w:val="24"/>
    </w:rPr>
  </w:style>
  <w:style w:type="paragraph" w:customStyle="1" w:styleId="a4">
    <w:name w:val="_Список_марк"/>
    <w:link w:val="af1"/>
    <w:rsid w:val="004D71C1"/>
    <w:pPr>
      <w:numPr>
        <w:numId w:val="4"/>
      </w:numPr>
      <w:tabs>
        <w:tab w:val="left" w:pos="851"/>
        <w:tab w:val="left" w:pos="1644"/>
        <w:tab w:val="left" w:pos="2041"/>
      </w:tabs>
      <w:spacing w:before="120" w:after="120"/>
      <w:jc w:val="both"/>
    </w:pPr>
    <w:rPr>
      <w:rFonts w:ascii="Calibri" w:hAnsi="Calibri"/>
      <w:sz w:val="22"/>
    </w:rPr>
  </w:style>
  <w:style w:type="paragraph" w:styleId="42">
    <w:name w:val="toc 4"/>
    <w:next w:val="a7"/>
    <w:semiHidden/>
    <w:rsid w:val="004D71C1"/>
    <w:pPr>
      <w:tabs>
        <w:tab w:val="left" w:pos="1881"/>
        <w:tab w:val="right" w:leader="dot" w:pos="9356"/>
      </w:tabs>
      <w:ind w:left="851"/>
    </w:pPr>
    <w:rPr>
      <w:noProof/>
      <w:sz w:val="24"/>
    </w:rPr>
  </w:style>
  <w:style w:type="paragraph" w:styleId="14">
    <w:name w:val="toc 1"/>
    <w:basedOn w:val="a6"/>
    <w:next w:val="a6"/>
    <w:uiPriority w:val="39"/>
    <w:rsid w:val="004D71C1"/>
    <w:pPr>
      <w:tabs>
        <w:tab w:val="left" w:pos="285"/>
        <w:tab w:val="right" w:leader="dot" w:pos="9356"/>
      </w:tabs>
      <w:spacing w:before="240" w:after="240"/>
      <w:jc w:val="both"/>
    </w:pPr>
    <w:rPr>
      <w:rFonts w:ascii="Calibri" w:hAnsi="Calibri" w:cs="Times New Roman"/>
      <w:bCs/>
      <w:iCs/>
      <w:smallCaps/>
      <w:noProof/>
      <w:color w:val="1D8A96"/>
      <w:szCs w:val="24"/>
      <w:lang w:eastAsia="ja-JP"/>
    </w:rPr>
  </w:style>
  <w:style w:type="paragraph" w:styleId="22">
    <w:name w:val="toc 2"/>
    <w:basedOn w:val="a6"/>
    <w:next w:val="a6"/>
    <w:uiPriority w:val="39"/>
    <w:rsid w:val="004D71C1"/>
    <w:pPr>
      <w:tabs>
        <w:tab w:val="left" w:pos="741"/>
        <w:tab w:val="right" w:leader="dot" w:pos="9356"/>
      </w:tabs>
      <w:spacing w:before="60" w:after="60"/>
      <w:jc w:val="both"/>
    </w:pPr>
    <w:rPr>
      <w:rFonts w:ascii="Calibri" w:hAnsi="Calibri" w:cs="Times New Roman"/>
      <w:bCs/>
      <w:iCs/>
      <w:smallCaps/>
      <w:noProof/>
      <w:color w:val="1A2A64"/>
      <w:szCs w:val="24"/>
      <w:lang w:eastAsia="ja-JP"/>
    </w:rPr>
  </w:style>
  <w:style w:type="character" w:styleId="af2">
    <w:name w:val="footnote reference"/>
    <w:basedOn w:val="a8"/>
    <w:rsid w:val="004D71C1"/>
    <w:rPr>
      <w:vertAlign w:val="superscript"/>
    </w:rPr>
  </w:style>
  <w:style w:type="paragraph" w:styleId="af3">
    <w:name w:val="table of figures"/>
    <w:next w:val="a6"/>
    <w:semiHidden/>
    <w:rsid w:val="004D71C1"/>
    <w:pPr>
      <w:ind w:left="403" w:hanging="403"/>
    </w:pPr>
    <w:rPr>
      <w:sz w:val="24"/>
    </w:rPr>
  </w:style>
  <w:style w:type="paragraph" w:styleId="af4">
    <w:name w:val="caption"/>
    <w:aliases w:val="Название объекта Знак1,Название объекта Знак Знак,Знак Знак Знак,Название объекта Знак2 Знак,Название объекта Знак Знак1 Знак,Название объекта Знак1 Знак Знак Знак,Знак Знак Знак Знак Знак Знак,Табл,Caption,Знак Знак1"/>
    <w:basedOn w:val="a7"/>
    <w:next w:val="a7"/>
    <w:link w:val="af5"/>
    <w:qFormat/>
    <w:rsid w:val="00F87E0F"/>
    <w:pPr>
      <w:spacing w:before="120"/>
      <w:ind w:left="1134"/>
      <w:jc w:val="left"/>
    </w:pPr>
    <w:rPr>
      <w:color w:val="000000" w:themeColor="text1"/>
    </w:rPr>
  </w:style>
  <w:style w:type="paragraph" w:styleId="51">
    <w:name w:val="toc 5"/>
    <w:next w:val="a7"/>
    <w:semiHidden/>
    <w:rsid w:val="004D71C1"/>
    <w:pPr>
      <w:ind w:left="1021"/>
    </w:pPr>
    <w:rPr>
      <w:bCs/>
      <w:iCs/>
      <w:sz w:val="24"/>
      <w:szCs w:val="24"/>
    </w:rPr>
  </w:style>
  <w:style w:type="paragraph" w:customStyle="1" w:styleId="af6">
    <w:name w:val="_МелкийТекст"/>
    <w:link w:val="af7"/>
    <w:rsid w:val="004D71C1"/>
    <w:pPr>
      <w:spacing w:before="40" w:after="40"/>
    </w:pPr>
    <w:rPr>
      <w:rFonts w:ascii="Calibri" w:hAnsi="Calibri"/>
      <w:sz w:val="18"/>
    </w:rPr>
  </w:style>
  <w:style w:type="paragraph" w:customStyle="1" w:styleId="200">
    <w:name w:val="_Назв_док_20"/>
    <w:rsid w:val="004D71C1"/>
    <w:rPr>
      <w:rFonts w:ascii="Calibri" w:hAnsi="Calibri"/>
      <w:b/>
      <w:bCs/>
      <w:iCs/>
      <w:caps/>
      <w:color w:val="1A2A64"/>
      <w:kern w:val="28"/>
      <w:sz w:val="40"/>
    </w:rPr>
  </w:style>
  <w:style w:type="paragraph" w:customStyle="1" w:styleId="af8">
    <w:name w:val="_Назв_Содержание"/>
    <w:basedOn w:val="200"/>
    <w:rsid w:val="004D71C1"/>
    <w:rPr>
      <w:b w:val="0"/>
      <w:iCs w:val="0"/>
      <w:sz w:val="28"/>
    </w:rPr>
  </w:style>
  <w:style w:type="paragraph" w:customStyle="1" w:styleId="af9">
    <w:name w:val="_Дата_док"/>
    <w:rsid w:val="004D71C1"/>
    <w:rPr>
      <w:rFonts w:ascii="Calibri" w:hAnsi="Calibri"/>
      <w:iCs/>
      <w:smallCaps/>
      <w:color w:val="1A2A64"/>
      <w:szCs w:val="24"/>
    </w:rPr>
  </w:style>
  <w:style w:type="paragraph" w:customStyle="1" w:styleId="--------------------------------------------------------------------------------------------------------------------------------------------------------------------------------------------------------------------------------------------">
    <w:name w:val="_верхн_колонтитул--------------------------------------------------------------------------------------------------------------------------------------------------------------------------------------------------------------------------------------------"/>
    <w:rsid w:val="004D71C1"/>
    <w:pPr>
      <w:jc w:val="right"/>
    </w:pPr>
    <w:rPr>
      <w:rFonts w:ascii="Verdana" w:hAnsi="Verdana"/>
      <w:b/>
      <w:i/>
      <w:color w:val="000080"/>
      <w:sz w:val="16"/>
    </w:rPr>
  </w:style>
  <w:style w:type="paragraph" w:customStyle="1" w:styleId="140">
    <w:name w:val="_Назв_док_14"/>
    <w:rsid w:val="004D71C1"/>
    <w:pPr>
      <w:spacing w:before="180" w:after="180"/>
    </w:pPr>
    <w:rPr>
      <w:rFonts w:ascii="Calibri" w:hAnsi="Calibri"/>
      <w:iCs/>
      <w:caps/>
      <w:color w:val="1A2A64"/>
      <w:sz w:val="28"/>
    </w:rPr>
  </w:style>
  <w:style w:type="paragraph" w:customStyle="1" w:styleId="afa">
    <w:name w:val="_НазвСтолбца"/>
    <w:basedOn w:val="af6"/>
    <w:autoRedefine/>
    <w:rsid w:val="004D71C1"/>
    <w:pPr>
      <w:keepNext/>
      <w:shd w:val="clear" w:color="auto" w:fill="1D8A96"/>
      <w:spacing w:before="0" w:after="0"/>
      <w:jc w:val="center"/>
    </w:pPr>
    <w:rPr>
      <w:smallCaps/>
      <w:color w:val="FFFFFF" w:themeColor="background1"/>
    </w:rPr>
  </w:style>
  <w:style w:type="paragraph" w:styleId="afb">
    <w:name w:val="endnote text"/>
    <w:basedOn w:val="a6"/>
    <w:semiHidden/>
    <w:rsid w:val="004D71C1"/>
  </w:style>
  <w:style w:type="paragraph" w:customStyle="1" w:styleId="afc">
    <w:name w:val="ТКП_МестоРис"/>
    <w:next w:val="a7"/>
    <w:rsid w:val="00966115"/>
    <w:pPr>
      <w:keepNext/>
      <w:spacing w:before="60" w:after="60"/>
      <w:jc w:val="center"/>
    </w:pPr>
    <w:rPr>
      <w:rFonts w:asciiTheme="minorHAnsi" w:hAnsiTheme="minorHAnsi"/>
      <w:sz w:val="24"/>
    </w:rPr>
  </w:style>
  <w:style w:type="paragraph" w:customStyle="1" w:styleId="abc0">
    <w:name w:val="_Список_abc"/>
    <w:basedOn w:val="a4"/>
    <w:rsid w:val="004D71C1"/>
    <w:pPr>
      <w:numPr>
        <w:numId w:val="1"/>
      </w:numPr>
    </w:pPr>
  </w:style>
  <w:style w:type="paragraph" w:styleId="61">
    <w:name w:val="toc 6"/>
    <w:basedOn w:val="a6"/>
    <w:next w:val="a6"/>
    <w:autoRedefine/>
    <w:semiHidden/>
    <w:rsid w:val="004D71C1"/>
    <w:pPr>
      <w:ind w:left="1000"/>
    </w:pPr>
  </w:style>
  <w:style w:type="paragraph" w:styleId="70">
    <w:name w:val="toc 7"/>
    <w:basedOn w:val="a6"/>
    <w:next w:val="a6"/>
    <w:autoRedefine/>
    <w:semiHidden/>
    <w:rsid w:val="004D71C1"/>
    <w:pPr>
      <w:ind w:left="1200"/>
    </w:pPr>
  </w:style>
  <w:style w:type="paragraph" w:styleId="80">
    <w:name w:val="toc 8"/>
    <w:basedOn w:val="a6"/>
    <w:next w:val="a6"/>
    <w:autoRedefine/>
    <w:semiHidden/>
    <w:rsid w:val="004D71C1"/>
    <w:pPr>
      <w:ind w:left="1400"/>
    </w:pPr>
  </w:style>
  <w:style w:type="paragraph" w:styleId="90">
    <w:name w:val="toc 9"/>
    <w:basedOn w:val="a6"/>
    <w:next w:val="a6"/>
    <w:autoRedefine/>
    <w:semiHidden/>
    <w:rsid w:val="004D71C1"/>
    <w:pPr>
      <w:ind w:left="1600"/>
    </w:pPr>
  </w:style>
  <w:style w:type="paragraph" w:customStyle="1" w:styleId="130">
    <w:name w:val="_Название_13"/>
    <w:basedOn w:val="140"/>
    <w:rsid w:val="004D71C1"/>
    <w:pPr>
      <w:spacing w:before="0" w:after="0"/>
    </w:pPr>
    <w:rPr>
      <w:color w:val="1D8A96"/>
      <w:sz w:val="26"/>
    </w:rPr>
  </w:style>
  <w:style w:type="paragraph" w:customStyle="1" w:styleId="10">
    <w:name w:val="_Заголовок1_прил"/>
    <w:basedOn w:val="12"/>
    <w:next w:val="a7"/>
    <w:rsid w:val="004D71C1"/>
    <w:pPr>
      <w:numPr>
        <w:numId w:val="6"/>
      </w:numPr>
    </w:pPr>
    <w:rPr>
      <w:rFonts w:cs="Verdana"/>
      <w:bCs/>
    </w:rPr>
  </w:style>
  <w:style w:type="paragraph" w:customStyle="1" w:styleId="20">
    <w:name w:val="_Заголовок2_прил"/>
    <w:basedOn w:val="21"/>
    <w:next w:val="a7"/>
    <w:rsid w:val="004D71C1"/>
    <w:pPr>
      <w:numPr>
        <w:numId w:val="6"/>
      </w:numPr>
    </w:pPr>
  </w:style>
  <w:style w:type="paragraph" w:customStyle="1" w:styleId="30">
    <w:name w:val="_Заголовок3_прил"/>
    <w:basedOn w:val="31"/>
    <w:next w:val="a7"/>
    <w:rsid w:val="004D71C1"/>
    <w:pPr>
      <w:numPr>
        <w:numId w:val="6"/>
      </w:numPr>
    </w:pPr>
  </w:style>
  <w:style w:type="paragraph" w:customStyle="1" w:styleId="40">
    <w:name w:val="_Заголовок4_прил"/>
    <w:basedOn w:val="41"/>
    <w:next w:val="a7"/>
    <w:rsid w:val="004D71C1"/>
    <w:pPr>
      <w:numPr>
        <w:numId w:val="6"/>
      </w:numPr>
    </w:pPr>
  </w:style>
  <w:style w:type="paragraph" w:customStyle="1" w:styleId="afd">
    <w:name w:val="_ЗаголовокПодраздСиний"/>
    <w:basedOn w:val="a6"/>
    <w:rsid w:val="004D71C1"/>
    <w:pPr>
      <w:keepNext/>
      <w:spacing w:before="180" w:after="120" w:line="340" w:lineRule="exact"/>
      <w:ind w:left="1134"/>
    </w:pPr>
    <w:rPr>
      <w:rFonts w:ascii="Calibri" w:hAnsi="Calibri" w:cs="Verdana"/>
      <w:bCs/>
      <w:iCs/>
      <w:caps/>
      <w:color w:val="000080"/>
      <w:spacing w:val="20"/>
    </w:rPr>
  </w:style>
  <w:style w:type="paragraph" w:customStyle="1" w:styleId="a5">
    <w:name w:val="_СписМелкМарк"/>
    <w:basedOn w:val="af6"/>
    <w:rsid w:val="004D71C1"/>
    <w:pPr>
      <w:numPr>
        <w:numId w:val="3"/>
      </w:numPr>
      <w:tabs>
        <w:tab w:val="left" w:pos="284"/>
        <w:tab w:val="left" w:pos="567"/>
        <w:tab w:val="left" w:pos="851"/>
        <w:tab w:val="left" w:pos="1134"/>
      </w:tabs>
      <w:spacing w:before="0"/>
    </w:pPr>
    <w:rPr>
      <w:szCs w:val="24"/>
    </w:rPr>
  </w:style>
  <w:style w:type="paragraph" w:customStyle="1" w:styleId="S">
    <w:name w:val="S_НижнКолонтЛев"/>
    <w:basedOn w:val="a6"/>
    <w:next w:val="a6"/>
    <w:rsid w:val="004D71C1"/>
    <w:pPr>
      <w:tabs>
        <w:tab w:val="left" w:pos="1690"/>
      </w:tabs>
    </w:pPr>
    <w:rPr>
      <w:rFonts w:ascii="Arial" w:hAnsi="Arial" w:cs="Times New Roman"/>
      <w:b/>
      <w:caps/>
      <w:sz w:val="10"/>
      <w:szCs w:val="10"/>
    </w:rPr>
  </w:style>
  <w:style w:type="paragraph" w:customStyle="1" w:styleId="15">
    <w:name w:val="_Заг1ненум"/>
    <w:basedOn w:val="12"/>
    <w:autoRedefine/>
    <w:qFormat/>
    <w:rsid w:val="004D71C1"/>
    <w:pPr>
      <w:numPr>
        <w:numId w:val="0"/>
      </w:numPr>
      <w:spacing w:before="360" w:after="360" w:line="340" w:lineRule="exact"/>
      <w:jc w:val="center"/>
    </w:pPr>
  </w:style>
  <w:style w:type="table" w:styleId="81">
    <w:name w:val="Table Grid 8"/>
    <w:basedOn w:val="a9"/>
    <w:rsid w:val="004D71C1"/>
    <w:rPr>
      <w:rFonts w:ascii="Calibri" w:hAnsi="Calibri"/>
      <w:sz w:val="18"/>
    </w:rPr>
    <w:tblPr>
      <w:tblBorders>
        <w:top w:val="single" w:sz="8" w:space="0" w:color="1A2A64"/>
        <w:left w:val="single" w:sz="8" w:space="0" w:color="1A2A64"/>
        <w:bottom w:val="single" w:sz="8" w:space="0" w:color="1A2A64"/>
        <w:right w:val="single" w:sz="8" w:space="0" w:color="1A2A64"/>
        <w:insideH w:val="single" w:sz="8" w:space="0" w:color="1A2A64"/>
        <w:insideV w:val="single" w:sz="8" w:space="0" w:color="1A2A64"/>
      </w:tblBorders>
      <w:tblCellMar>
        <w:left w:w="57" w:type="dxa"/>
        <w:right w:w="57" w:type="dxa"/>
      </w:tblCellMar>
    </w:tblPr>
    <w:tcPr>
      <w:shd w:val="clear" w:color="auto" w:fill="auto"/>
    </w:tcPr>
    <w:tblStylePr w:type="firstRow">
      <w:pPr>
        <w:wordWrap/>
        <w:jc w:val="center"/>
      </w:pPr>
      <w:rPr>
        <w:rFonts w:ascii="Calibri" w:hAnsi="Calibri"/>
        <w:b/>
        <w:bCs/>
        <w:caps w:val="0"/>
        <w:smallCaps/>
        <w:strike w:val="0"/>
        <w:dstrike w:val="0"/>
        <w:vanish w:val="0"/>
        <w:color w:val="FFFFFF"/>
        <w:sz w:val="18"/>
        <w:u w:val="none"/>
        <w:vertAlign w:val="baseline"/>
      </w:rPr>
      <w:tblPr/>
      <w:tcPr>
        <w:shd w:val="clear" w:color="auto" w:fill="1D8A96"/>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230">
    <w:name w:val="_СписМелк123"/>
    <w:basedOn w:val="af6"/>
    <w:rsid w:val="004D71C1"/>
    <w:pPr>
      <w:numPr>
        <w:numId w:val="2"/>
      </w:numPr>
      <w:tabs>
        <w:tab w:val="left" w:pos="284"/>
        <w:tab w:val="left" w:pos="567"/>
        <w:tab w:val="left" w:pos="851"/>
        <w:tab w:val="left" w:pos="1134"/>
      </w:tabs>
    </w:pPr>
  </w:style>
  <w:style w:type="paragraph" w:customStyle="1" w:styleId="a0">
    <w:name w:val="_НумСтрокиТабл"/>
    <w:rsid w:val="004D71C1"/>
    <w:pPr>
      <w:numPr>
        <w:numId w:val="7"/>
      </w:numPr>
      <w:spacing w:before="40" w:after="40"/>
    </w:pPr>
    <w:rPr>
      <w:rFonts w:ascii="Calibri" w:hAnsi="Calibri"/>
      <w:sz w:val="18"/>
    </w:rPr>
  </w:style>
  <w:style w:type="table" w:styleId="afe">
    <w:name w:val="Table Grid"/>
    <w:basedOn w:val="a9"/>
    <w:rsid w:val="004D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C">
    <w:name w:val="_СписМелкABC"/>
    <w:basedOn w:val="af6"/>
    <w:rsid w:val="004D71C1"/>
    <w:pPr>
      <w:numPr>
        <w:numId w:val="5"/>
      </w:numPr>
    </w:pPr>
  </w:style>
  <w:style w:type="paragraph" w:styleId="aff">
    <w:name w:val="footnote text"/>
    <w:basedOn w:val="a6"/>
    <w:link w:val="aff0"/>
    <w:rsid w:val="00966115"/>
    <w:rPr>
      <w:rFonts w:ascii="Calibri" w:hAnsi="Calibri"/>
      <w:sz w:val="18"/>
    </w:rPr>
  </w:style>
  <w:style w:type="numbering" w:styleId="a2">
    <w:name w:val="Outline List 3"/>
    <w:basedOn w:val="aa"/>
    <w:rsid w:val="004D71C1"/>
    <w:pPr>
      <w:numPr>
        <w:numId w:val="8"/>
      </w:numPr>
    </w:pPr>
  </w:style>
  <w:style w:type="table" w:styleId="-1">
    <w:name w:val="Table Web 1"/>
    <w:aliases w:val="В_колонтитул"/>
    <w:basedOn w:val="a9"/>
    <w:rsid w:val="004D71C1"/>
    <w:tblPr>
      <w:tblCellSpacing w:w="20" w:type="dxa"/>
      <w:tblBorders>
        <w:top w:val="outset" w:sz="8" w:space="0" w:color="1A2A64"/>
        <w:left w:val="outset" w:sz="8" w:space="0" w:color="1A2A64"/>
        <w:bottom w:val="outset" w:sz="8" w:space="0" w:color="1A2A64"/>
        <w:right w:val="outset" w:sz="8" w:space="0" w:color="1A2A64"/>
        <w:insideH w:val="outset" w:sz="8" w:space="0" w:color="1A2A64"/>
        <w:insideV w:val="outset" w:sz="8" w:space="0" w:color="1A2A64"/>
      </w:tblBorders>
    </w:tblPr>
    <w:trPr>
      <w:tblCellSpacing w:w="20" w:type="dxa"/>
    </w:trPr>
    <w:tcPr>
      <w:shd w:val="clear" w:color="auto" w:fill="FFFFFF"/>
    </w:tcPr>
    <w:tblStylePr w:type="firstRow">
      <w:rPr>
        <w:color w:val="auto"/>
      </w:rPr>
      <w:tblPr/>
      <w:tcPr>
        <w:tcBorders>
          <w:tl2br w:val="none" w:sz="0" w:space="0" w:color="auto"/>
          <w:tr2bl w:val="none" w:sz="0" w:space="0" w:color="auto"/>
        </w:tcBorders>
      </w:tcPr>
    </w:tblStylePr>
  </w:style>
  <w:style w:type="table" w:customStyle="1" w:styleId="aff1">
    <w:name w:val="Колонтитул_В"/>
    <w:basedOn w:val="a9"/>
    <w:rsid w:val="004D71C1"/>
    <w:rPr>
      <w:rFonts w:ascii="Calibri" w:hAnsi="Calibri"/>
      <w:sz w:val="16"/>
    </w:rPr>
    <w:tblPr>
      <w:tblBorders>
        <w:bottom w:val="single" w:sz="12" w:space="0" w:color="1A2A64"/>
      </w:tblBorders>
    </w:tblPr>
  </w:style>
  <w:style w:type="table" w:customStyle="1" w:styleId="16">
    <w:name w:val="Стиль1"/>
    <w:basedOn w:val="a9"/>
    <w:rsid w:val="004D71C1"/>
    <w:tblPr/>
  </w:style>
  <w:style w:type="character" w:customStyle="1" w:styleId="ad">
    <w:name w:val="Нижний колонтитул Знак"/>
    <w:link w:val="ac"/>
    <w:uiPriority w:val="99"/>
    <w:rsid w:val="004D71C1"/>
    <w:rPr>
      <w:rFonts w:ascii="Calibri" w:eastAsiaTheme="minorHAnsi" w:hAnsi="Calibri"/>
      <w:smallCaps/>
      <w:color w:val="1A2A64"/>
      <w:sz w:val="16"/>
      <w:szCs w:val="24"/>
      <w:lang w:eastAsia="ja-JP"/>
    </w:rPr>
  </w:style>
  <w:style w:type="character" w:customStyle="1" w:styleId="af0">
    <w:name w:val="Верхний колонтитул Знак"/>
    <w:link w:val="af"/>
    <w:rsid w:val="004D71C1"/>
    <w:rPr>
      <w:rFonts w:ascii="Calibri" w:eastAsiaTheme="minorHAnsi" w:hAnsi="Calibri"/>
      <w:bCs/>
      <w:iCs/>
      <w:smallCaps/>
      <w:color w:val="1D8A96"/>
      <w:sz w:val="16"/>
      <w:szCs w:val="24"/>
      <w:lang w:eastAsia="ja-JP"/>
    </w:rPr>
  </w:style>
  <w:style w:type="paragraph" w:styleId="aff2">
    <w:name w:val="Balloon Text"/>
    <w:basedOn w:val="a6"/>
    <w:link w:val="aff3"/>
    <w:uiPriority w:val="99"/>
    <w:rsid w:val="004D71C1"/>
    <w:pPr>
      <w:spacing w:after="0" w:line="240" w:lineRule="auto"/>
    </w:pPr>
    <w:rPr>
      <w:rFonts w:ascii="Tahoma" w:hAnsi="Tahoma" w:cs="Tahoma"/>
      <w:sz w:val="16"/>
      <w:szCs w:val="16"/>
    </w:rPr>
  </w:style>
  <w:style w:type="paragraph" w:customStyle="1" w:styleId="-">
    <w:name w:val="ТКП-Таблица"/>
    <w:basedOn w:val="a6"/>
    <w:link w:val="-0"/>
    <w:qFormat/>
    <w:rsid w:val="004D71C1"/>
    <w:pPr>
      <w:pBdr>
        <w:top w:val="single" w:sz="4" w:space="1" w:color="auto"/>
        <w:left w:val="single" w:sz="4" w:space="4" w:color="auto"/>
        <w:bottom w:val="single" w:sz="4" w:space="1" w:color="auto"/>
        <w:right w:val="single" w:sz="4" w:space="4" w:color="auto"/>
      </w:pBdr>
      <w:shd w:val="pct5" w:color="auto" w:fill="1A2A64"/>
      <w:spacing w:after="0"/>
      <w:jc w:val="both"/>
    </w:pPr>
    <w:rPr>
      <w:rFonts w:ascii="Calibri" w:eastAsia="Calibri" w:hAnsi="Calibri" w:cs="Times New Roman"/>
      <w:color w:val="FFFFFF" w:themeColor="background1"/>
      <w:szCs w:val="24"/>
    </w:rPr>
  </w:style>
  <w:style w:type="character" w:customStyle="1" w:styleId="-0">
    <w:name w:val="ТКП-Таблица Знак"/>
    <w:link w:val="-"/>
    <w:rsid w:val="004D71C1"/>
    <w:rPr>
      <w:rFonts w:ascii="Calibri" w:eastAsia="Calibri" w:hAnsi="Calibri"/>
      <w:color w:val="FFFFFF" w:themeColor="background1"/>
      <w:sz w:val="22"/>
      <w:szCs w:val="24"/>
      <w:shd w:val="pct5" w:color="auto" w:fill="1A2A64"/>
      <w:lang w:eastAsia="en-US"/>
    </w:rPr>
  </w:style>
  <w:style w:type="character" w:customStyle="1" w:styleId="aff3">
    <w:name w:val="Текст выноски Знак"/>
    <w:basedOn w:val="a8"/>
    <w:link w:val="aff2"/>
    <w:uiPriority w:val="99"/>
    <w:rsid w:val="004D71C1"/>
    <w:rPr>
      <w:rFonts w:ascii="Tahoma" w:eastAsiaTheme="minorHAnsi" w:hAnsi="Tahoma" w:cs="Tahoma"/>
      <w:sz w:val="16"/>
      <w:szCs w:val="16"/>
      <w:lang w:eastAsia="en-US"/>
    </w:rPr>
  </w:style>
  <w:style w:type="paragraph" w:customStyle="1" w:styleId="18">
    <w:name w:val="_Назв_док_18"/>
    <w:rsid w:val="004D71C1"/>
    <w:rPr>
      <w:rFonts w:ascii="Calibri" w:hAnsi="Calibri"/>
      <w:b/>
      <w:bCs/>
      <w:iCs/>
      <w:caps/>
      <w:color w:val="1A2A64"/>
      <w:kern w:val="28"/>
      <w:sz w:val="36"/>
    </w:rPr>
  </w:style>
  <w:style w:type="paragraph" w:customStyle="1" w:styleId="160">
    <w:name w:val="_Назв_док_16"/>
    <w:basedOn w:val="18"/>
    <w:rsid w:val="004D71C1"/>
    <w:rPr>
      <w:iCs w:val="0"/>
      <w:sz w:val="32"/>
    </w:rPr>
  </w:style>
  <w:style w:type="paragraph" w:customStyle="1" w:styleId="aff4">
    <w:name w:val="_верхн_колонтитул"/>
    <w:rsid w:val="004D71C1"/>
    <w:pPr>
      <w:jc w:val="right"/>
    </w:pPr>
    <w:rPr>
      <w:rFonts w:ascii="Verdana" w:hAnsi="Verdana"/>
      <w:b/>
      <w:i/>
      <w:color w:val="000080"/>
      <w:sz w:val="16"/>
    </w:rPr>
  </w:style>
  <w:style w:type="paragraph" w:customStyle="1" w:styleId="141">
    <w:name w:val="_Название_14"/>
    <w:basedOn w:val="140"/>
    <w:rsid w:val="004D71C1"/>
    <w:pPr>
      <w:spacing w:before="0" w:after="0"/>
    </w:pPr>
    <w:rPr>
      <w:caps w:val="0"/>
      <w:color w:val="1D8A96"/>
    </w:rPr>
  </w:style>
  <w:style w:type="character" w:customStyle="1" w:styleId="CourBld">
    <w:name w:val="_CourBld_сим"/>
    <w:rsid w:val="004D71C1"/>
    <w:rPr>
      <w:rFonts w:ascii="Courier New" w:hAnsi="Courier New"/>
      <w:b/>
      <w:sz w:val="20"/>
    </w:rPr>
  </w:style>
  <w:style w:type="character" w:styleId="aff5">
    <w:name w:val="Hyperlink"/>
    <w:basedOn w:val="a8"/>
    <w:uiPriority w:val="99"/>
    <w:unhideWhenUsed/>
    <w:rsid w:val="00966115"/>
    <w:rPr>
      <w:color w:val="0000FF" w:themeColor="hyperlink"/>
      <w:u w:val="single"/>
    </w:rPr>
  </w:style>
  <w:style w:type="paragraph" w:customStyle="1" w:styleId="17">
    <w:name w:val="Фон 1"/>
    <w:basedOn w:val="a7"/>
    <w:rsid w:val="004D71C1"/>
    <w:rPr>
      <w:color w:val="808080" w:themeColor="background1" w:themeShade="80"/>
    </w:rPr>
  </w:style>
  <w:style w:type="character" w:customStyle="1" w:styleId="ab">
    <w:name w:val="_Основной_текст Знак"/>
    <w:basedOn w:val="a8"/>
    <w:link w:val="a7"/>
    <w:rsid w:val="0097348A"/>
    <w:rPr>
      <w:rFonts w:ascii="Calibri" w:hAnsi="Calibri"/>
      <w:sz w:val="22"/>
      <w:szCs w:val="24"/>
    </w:rPr>
  </w:style>
  <w:style w:type="paragraph" w:styleId="aff6">
    <w:name w:val="List Paragraph"/>
    <w:basedOn w:val="a6"/>
    <w:link w:val="aff7"/>
    <w:uiPriority w:val="34"/>
    <w:qFormat/>
    <w:rsid w:val="00A529D2"/>
    <w:pPr>
      <w:spacing w:after="120" w:line="240" w:lineRule="auto"/>
      <w:ind w:left="720"/>
      <w:contextualSpacing/>
    </w:pPr>
    <w:rPr>
      <w:rFonts w:ascii="Calibri" w:eastAsia="Calibri" w:hAnsi="Calibri" w:cs="Times New Roman"/>
    </w:rPr>
  </w:style>
  <w:style w:type="character" w:styleId="aff8">
    <w:name w:val="annotation reference"/>
    <w:basedOn w:val="a8"/>
    <w:uiPriority w:val="99"/>
    <w:rsid w:val="00FD1454"/>
    <w:rPr>
      <w:sz w:val="16"/>
      <w:szCs w:val="16"/>
    </w:rPr>
  </w:style>
  <w:style w:type="paragraph" w:styleId="aff9">
    <w:name w:val="annotation text"/>
    <w:basedOn w:val="a6"/>
    <w:link w:val="affa"/>
    <w:uiPriority w:val="99"/>
    <w:rsid w:val="00FD1454"/>
    <w:pPr>
      <w:spacing w:line="240" w:lineRule="auto"/>
    </w:pPr>
    <w:rPr>
      <w:sz w:val="20"/>
      <w:szCs w:val="20"/>
    </w:rPr>
  </w:style>
  <w:style w:type="character" w:customStyle="1" w:styleId="affa">
    <w:name w:val="Текст примечания Знак"/>
    <w:basedOn w:val="a8"/>
    <w:link w:val="aff9"/>
    <w:uiPriority w:val="99"/>
    <w:rsid w:val="00FD1454"/>
    <w:rPr>
      <w:rFonts w:asciiTheme="minorHAnsi" w:eastAsiaTheme="minorHAnsi" w:hAnsiTheme="minorHAnsi" w:cstheme="minorBidi"/>
      <w:lang w:eastAsia="en-US"/>
    </w:rPr>
  </w:style>
  <w:style w:type="paragraph" w:styleId="affb">
    <w:name w:val="annotation subject"/>
    <w:basedOn w:val="aff9"/>
    <w:next w:val="aff9"/>
    <w:link w:val="affc"/>
    <w:rsid w:val="00FD1454"/>
    <w:rPr>
      <w:b/>
      <w:bCs/>
    </w:rPr>
  </w:style>
  <w:style w:type="character" w:customStyle="1" w:styleId="affc">
    <w:name w:val="Тема примечания Знак"/>
    <w:basedOn w:val="affa"/>
    <w:link w:val="affb"/>
    <w:rsid w:val="00FD1454"/>
    <w:rPr>
      <w:rFonts w:asciiTheme="minorHAnsi" w:eastAsiaTheme="minorHAnsi" w:hAnsiTheme="minorHAnsi" w:cstheme="minorBidi"/>
      <w:b/>
      <w:bCs/>
      <w:lang w:eastAsia="en-US"/>
    </w:rPr>
  </w:style>
  <w:style w:type="character" w:customStyle="1" w:styleId="13">
    <w:name w:val="Заголовок 1 Знак"/>
    <w:aliases w:val="H1 Знак"/>
    <w:link w:val="12"/>
    <w:rsid w:val="00C42FEE"/>
    <w:rPr>
      <w:rFonts w:ascii="Calibri" w:hAnsi="Calibri"/>
      <w:b/>
      <w:caps/>
      <w:color w:val="1D8A96"/>
      <w:kern w:val="28"/>
      <w:sz w:val="40"/>
      <w:szCs w:val="28"/>
    </w:rPr>
  </w:style>
  <w:style w:type="character" w:customStyle="1" w:styleId="32">
    <w:name w:val="Заголовок 3 Знак"/>
    <w:aliases w:val="H3 Знак"/>
    <w:link w:val="31"/>
    <w:rsid w:val="00C42FEE"/>
    <w:rPr>
      <w:rFonts w:ascii="Calibri" w:hAnsi="Calibri"/>
      <w:b/>
      <w:color w:val="1A2A64"/>
      <w:sz w:val="24"/>
      <w:szCs w:val="24"/>
    </w:rPr>
  </w:style>
  <w:style w:type="paragraph" w:customStyle="1" w:styleId="affd">
    <w:name w:val="_МестоРис"/>
    <w:next w:val="a7"/>
    <w:rsid w:val="004D71C1"/>
    <w:pPr>
      <w:keepNext/>
      <w:spacing w:before="60" w:after="60"/>
      <w:jc w:val="center"/>
    </w:pPr>
    <w:rPr>
      <w:sz w:val="24"/>
    </w:rPr>
  </w:style>
  <w:style w:type="paragraph" w:customStyle="1" w:styleId="23">
    <w:name w:val="_Заг2ненум"/>
    <w:basedOn w:val="21"/>
    <w:rsid w:val="004D71C1"/>
    <w:pPr>
      <w:numPr>
        <w:ilvl w:val="0"/>
        <w:numId w:val="0"/>
      </w:numPr>
      <w:ind w:left="851"/>
    </w:pPr>
  </w:style>
  <w:style w:type="paragraph" w:customStyle="1" w:styleId="affe">
    <w:name w:val="Стиль _НазвСтолбца + полужирный"/>
    <w:basedOn w:val="afa"/>
    <w:rsid w:val="004D71C1"/>
    <w:rPr>
      <w:b/>
      <w:bCs/>
    </w:rPr>
  </w:style>
  <w:style w:type="paragraph" w:styleId="afff">
    <w:name w:val="Normal (Web)"/>
    <w:basedOn w:val="a6"/>
    <w:uiPriority w:val="99"/>
    <w:semiHidden/>
    <w:unhideWhenUsed/>
    <w:rsid w:val="00A702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8"/>
    <w:rsid w:val="00A702AD"/>
  </w:style>
  <w:style w:type="character" w:customStyle="1" w:styleId="af5">
    <w:name w:val="Название объекта Знак"/>
    <w:aliases w:val="Название объекта Знак1 Знак,Название объекта Знак Знак Знак,Знак Знак Знак Знак,Название объекта Знак2 Знак Знак,Название объекта Знак Знак1 Знак Знак,Название объекта Знак1 Знак Знак Знак Знак,Знак Знак Знак Знак Знак Знак Знак"/>
    <w:link w:val="af4"/>
    <w:locked/>
    <w:rsid w:val="00F87E0F"/>
    <w:rPr>
      <w:rFonts w:ascii="Calibri" w:hAnsi="Calibri"/>
      <w:color w:val="000000" w:themeColor="text1"/>
      <w:sz w:val="22"/>
      <w:szCs w:val="24"/>
    </w:rPr>
  </w:style>
  <w:style w:type="character" w:customStyle="1" w:styleId="af1">
    <w:name w:val="_Список_марк Знак"/>
    <w:link w:val="a4"/>
    <w:rsid w:val="00F858DC"/>
    <w:rPr>
      <w:rFonts w:ascii="Calibri" w:hAnsi="Calibri"/>
      <w:sz w:val="22"/>
    </w:rPr>
  </w:style>
  <w:style w:type="character" w:customStyle="1" w:styleId="af7">
    <w:name w:val="_МелкийТекст Знак"/>
    <w:link w:val="af6"/>
    <w:rsid w:val="00354E8A"/>
    <w:rPr>
      <w:rFonts w:ascii="Calibri" w:hAnsi="Calibri"/>
      <w:sz w:val="18"/>
    </w:rPr>
  </w:style>
  <w:style w:type="paragraph" w:customStyle="1" w:styleId="62">
    <w:name w:val="_Заголовок6_прил"/>
    <w:basedOn w:val="60"/>
    <w:next w:val="a7"/>
    <w:rsid w:val="00BD1ADE"/>
    <w:pPr>
      <w:numPr>
        <w:ilvl w:val="0"/>
        <w:numId w:val="0"/>
      </w:numPr>
      <w:tabs>
        <w:tab w:val="clear" w:pos="1860"/>
      </w:tabs>
      <w:spacing w:line="240" w:lineRule="auto"/>
      <w:ind w:left="851"/>
    </w:pPr>
    <w:rPr>
      <w:rFonts w:ascii="Verdana" w:hAnsi="Verdana"/>
      <w:smallCaps w:val="0"/>
      <w:snapToGrid w:val="0"/>
      <w:color w:val="auto"/>
    </w:rPr>
  </w:style>
  <w:style w:type="paragraph" w:customStyle="1" w:styleId="52">
    <w:name w:val="_Заголовок5_прил"/>
    <w:basedOn w:val="50"/>
    <w:next w:val="a7"/>
    <w:rsid w:val="00BD1ADE"/>
    <w:pPr>
      <w:numPr>
        <w:ilvl w:val="0"/>
        <w:numId w:val="0"/>
      </w:numPr>
      <w:tabs>
        <w:tab w:val="clear" w:pos="1860"/>
      </w:tabs>
      <w:spacing w:line="240" w:lineRule="auto"/>
      <w:ind w:left="851"/>
    </w:pPr>
    <w:rPr>
      <w:rFonts w:ascii="Verdana" w:hAnsi="Verdana"/>
      <w:i w:val="0"/>
      <w:smallCaps w:val="0"/>
      <w:snapToGrid w:val="0"/>
      <w:color w:val="auto"/>
      <w:szCs w:val="20"/>
    </w:rPr>
  </w:style>
  <w:style w:type="character" w:customStyle="1" w:styleId="aff0">
    <w:name w:val="Текст сноски Знак"/>
    <w:link w:val="aff"/>
    <w:rsid w:val="00460AFE"/>
    <w:rPr>
      <w:rFonts w:ascii="Calibri" w:eastAsiaTheme="minorHAnsi" w:hAnsi="Calibri" w:cstheme="minorBidi"/>
      <w:sz w:val="18"/>
      <w:szCs w:val="22"/>
      <w:lang w:eastAsia="en-US"/>
    </w:rPr>
  </w:style>
  <w:style w:type="paragraph" w:customStyle="1" w:styleId="11">
    <w:name w:val="_Список_марк1и"/>
    <w:rsid w:val="00225353"/>
    <w:pPr>
      <w:numPr>
        <w:numId w:val="10"/>
      </w:numPr>
      <w:tabs>
        <w:tab w:val="left" w:pos="284"/>
        <w:tab w:val="left" w:pos="567"/>
        <w:tab w:val="left" w:pos="1134"/>
        <w:tab w:val="left" w:pos="1418"/>
        <w:tab w:val="left" w:pos="1701"/>
      </w:tabs>
    </w:pPr>
    <w:rPr>
      <w:sz w:val="24"/>
    </w:rPr>
  </w:style>
  <w:style w:type="paragraph" w:styleId="afff0">
    <w:name w:val="Body Text"/>
    <w:basedOn w:val="a6"/>
    <w:link w:val="afff1"/>
    <w:semiHidden/>
    <w:unhideWhenUsed/>
    <w:rsid w:val="009C227A"/>
    <w:pPr>
      <w:snapToGrid w:val="0"/>
      <w:spacing w:after="160" w:line="256" w:lineRule="auto"/>
      <w:jc w:val="both"/>
    </w:pPr>
    <w:rPr>
      <w:rFonts w:ascii="Arial" w:hAnsi="Arial" w:cs="Times New Roman"/>
      <w:spacing w:val="-5"/>
      <w:sz w:val="24"/>
    </w:rPr>
  </w:style>
  <w:style w:type="character" w:customStyle="1" w:styleId="afff1">
    <w:name w:val="Основной текст Знак"/>
    <w:basedOn w:val="a8"/>
    <w:link w:val="afff0"/>
    <w:semiHidden/>
    <w:rsid w:val="009C227A"/>
    <w:rPr>
      <w:rFonts w:ascii="Arial" w:eastAsiaTheme="minorHAnsi" w:hAnsi="Arial"/>
      <w:spacing w:val="-5"/>
      <w:sz w:val="24"/>
      <w:szCs w:val="22"/>
      <w:lang w:eastAsia="en-US"/>
    </w:rPr>
  </w:style>
  <w:style w:type="paragraph" w:styleId="HTML">
    <w:name w:val="HTML Preformatted"/>
    <w:basedOn w:val="a6"/>
    <w:link w:val="HTML0"/>
    <w:uiPriority w:val="99"/>
    <w:unhideWhenUsed/>
    <w:rsid w:val="009C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pPr>
    <w:rPr>
      <w:rFonts w:ascii="Courier New" w:hAnsi="Courier New" w:cs="Courier New"/>
    </w:rPr>
  </w:style>
  <w:style w:type="character" w:customStyle="1" w:styleId="HTML0">
    <w:name w:val="Стандартный HTML Знак"/>
    <w:basedOn w:val="a8"/>
    <w:link w:val="HTML"/>
    <w:uiPriority w:val="99"/>
    <w:rsid w:val="009C227A"/>
    <w:rPr>
      <w:rFonts w:ascii="Courier New" w:eastAsiaTheme="minorHAnsi" w:hAnsi="Courier New" w:cs="Courier New"/>
      <w:sz w:val="22"/>
      <w:szCs w:val="22"/>
      <w:lang w:eastAsia="en-US"/>
    </w:rPr>
  </w:style>
  <w:style w:type="character" w:customStyle="1" w:styleId="CaptionChar">
    <w:name w:val="Caption Char"/>
    <w:aliases w:val="Название объекта Знак1 Char,Название объекта Знак Знак Char,Знак Знак Знак Char,Название объекта Знак2 Знак Char,Название объекта Знак Знак1 Знак Char,Название объекта Знак1 Знак Знак Знак Char,Знак Знак Знак Знак Знак Знак Char,Табл Char"/>
    <w:locked/>
    <w:rsid w:val="009C227A"/>
    <w:rPr>
      <w:b/>
      <w:sz w:val="24"/>
      <w:szCs w:val="24"/>
    </w:rPr>
  </w:style>
  <w:style w:type="table" w:customStyle="1" w:styleId="19">
    <w:name w:val="Сетка таблицы1"/>
    <w:basedOn w:val="a9"/>
    <w:uiPriority w:val="39"/>
    <w:rsid w:val="009C2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No Spacing"/>
    <w:uiPriority w:val="1"/>
    <w:qFormat/>
    <w:rsid w:val="00016893"/>
    <w:rPr>
      <w:rFonts w:asciiTheme="minorHAnsi" w:eastAsiaTheme="minorHAnsi" w:hAnsiTheme="minorHAnsi" w:cstheme="minorBidi"/>
      <w:sz w:val="22"/>
      <w:szCs w:val="22"/>
      <w:lang w:eastAsia="en-US"/>
    </w:rPr>
  </w:style>
  <w:style w:type="paragraph" w:customStyle="1" w:styleId="a">
    <w:name w:val="ГС_Список_марк"/>
    <w:link w:val="afff3"/>
    <w:rsid w:val="00666CB4"/>
    <w:pPr>
      <w:numPr>
        <w:numId w:val="12"/>
      </w:numPr>
      <w:spacing w:after="60" w:line="360" w:lineRule="auto"/>
      <w:jc w:val="both"/>
    </w:pPr>
    <w:rPr>
      <w:sz w:val="24"/>
    </w:rPr>
  </w:style>
  <w:style w:type="character" w:customStyle="1" w:styleId="afff3">
    <w:name w:val="ГС_Список_марк Знак"/>
    <w:basedOn w:val="a8"/>
    <w:link w:val="a"/>
    <w:rsid w:val="00666CB4"/>
    <w:rPr>
      <w:sz w:val="24"/>
    </w:rPr>
  </w:style>
  <w:style w:type="paragraph" w:styleId="a1">
    <w:name w:val="List Number"/>
    <w:basedOn w:val="a6"/>
    <w:rsid w:val="00666CB4"/>
    <w:pPr>
      <w:widowControl w:val="0"/>
      <w:numPr>
        <w:numId w:val="13"/>
      </w:numPr>
      <w:spacing w:after="120" w:line="240" w:lineRule="auto"/>
    </w:pPr>
    <w:rPr>
      <w:rFonts w:ascii="Times New Roman" w:eastAsia="Times New Roman" w:hAnsi="Times New Roman" w:cs="Times New Roman"/>
      <w:sz w:val="24"/>
      <w:szCs w:val="20"/>
      <w:lang w:eastAsia="ru-RU"/>
    </w:rPr>
  </w:style>
  <w:style w:type="character" w:customStyle="1" w:styleId="aff7">
    <w:name w:val="Абзац списка Знак"/>
    <w:basedOn w:val="a8"/>
    <w:link w:val="aff6"/>
    <w:uiPriority w:val="99"/>
    <w:rsid w:val="005446BA"/>
    <w:rPr>
      <w:rFonts w:ascii="Calibri" w:eastAsia="Calibri" w:hAnsi="Calibri"/>
      <w:sz w:val="22"/>
      <w:szCs w:val="22"/>
      <w:lang w:eastAsia="en-US"/>
    </w:rPr>
  </w:style>
  <w:style w:type="paragraph" w:customStyle="1" w:styleId="a3">
    <w:name w:val="_СписокПродолж"/>
    <w:rsid w:val="00493009"/>
    <w:pPr>
      <w:numPr>
        <w:numId w:val="14"/>
      </w:numPr>
      <w:spacing w:line="360" w:lineRule="auto"/>
      <w:jc w:val="both"/>
    </w:pPr>
    <w:rPr>
      <w:sz w:val="24"/>
      <w:szCs w:val="24"/>
    </w:rPr>
  </w:style>
  <w:style w:type="paragraph" w:customStyle="1" w:styleId="Times12">
    <w:name w:val="Times 12"/>
    <w:basedOn w:val="a6"/>
    <w:qFormat/>
    <w:rsid w:val="003855A8"/>
    <w:pPr>
      <w:overflowPunct w:val="0"/>
      <w:autoSpaceDE w:val="0"/>
      <w:autoSpaceDN w:val="0"/>
      <w:adjustRightInd w:val="0"/>
      <w:spacing w:after="0" w:line="240" w:lineRule="auto"/>
      <w:ind w:firstLine="567"/>
      <w:jc w:val="both"/>
    </w:pPr>
    <w:rPr>
      <w:rFonts w:ascii="Times New Roman" w:eastAsia="Times New Roman" w:hAnsi="Times New Roman" w:cs="Times New Roman"/>
      <w:bCs/>
      <w:sz w:val="24"/>
      <w:lang w:eastAsia="ru-RU"/>
    </w:rPr>
  </w:style>
  <w:style w:type="character" w:customStyle="1" w:styleId="24">
    <w:name w:val="Название объекта Знак2"/>
    <w:aliases w:val="Название объекта Знак Знак1,Название объекта Знак1 Знак Знак,Название объекта Знак Знак Знак Знак, Знак Знак Знак Знак Знак, Знак Знак1 Знак Знак,Название объекта Знак1 Знак1,Название объекта Знак Знак Знак1, Знак Знак Знак Знак1"/>
    <w:rsid w:val="00C847A0"/>
    <w:rPr>
      <w:b/>
      <w:snapToGrid w:val="0"/>
      <w:sz w:val="24"/>
      <w:szCs w:val="24"/>
    </w:rPr>
  </w:style>
  <w:style w:type="paragraph" w:customStyle="1" w:styleId="2">
    <w:name w:val="ГС_Заголовок2_прил"/>
    <w:basedOn w:val="21"/>
    <w:next w:val="a6"/>
    <w:rsid w:val="00DD2D9B"/>
    <w:pPr>
      <w:numPr>
        <w:numId w:val="15"/>
      </w:numPr>
      <w:spacing w:before="180" w:after="180" w:line="360" w:lineRule="auto"/>
    </w:pPr>
    <w:rPr>
      <w:rFonts w:ascii="Arial" w:hAnsi="Arial"/>
      <w:bCs/>
      <w:i/>
      <w:caps w:val="0"/>
      <w:snapToGrid w:val="0"/>
      <w:color w:val="auto"/>
      <w:sz w:val="28"/>
    </w:rPr>
  </w:style>
  <w:style w:type="paragraph" w:customStyle="1" w:styleId="1">
    <w:name w:val="ГС_Заголовок1_прил"/>
    <w:basedOn w:val="12"/>
    <w:next w:val="a6"/>
    <w:rsid w:val="00DD2D9B"/>
    <w:pPr>
      <w:numPr>
        <w:numId w:val="15"/>
      </w:numPr>
      <w:spacing w:line="360" w:lineRule="auto"/>
      <w:jc w:val="center"/>
    </w:pPr>
    <w:rPr>
      <w:rFonts w:ascii="Arial" w:hAnsi="Arial"/>
      <w:caps w:val="0"/>
      <w:snapToGrid w:val="0"/>
      <w:color w:val="auto"/>
      <w:sz w:val="28"/>
    </w:rPr>
  </w:style>
  <w:style w:type="paragraph" w:customStyle="1" w:styleId="3">
    <w:name w:val="ГС_Заголовок3_прил"/>
    <w:basedOn w:val="31"/>
    <w:next w:val="a6"/>
    <w:rsid w:val="00DD2D9B"/>
    <w:pPr>
      <w:numPr>
        <w:numId w:val="15"/>
      </w:numPr>
      <w:spacing w:before="180" w:after="180" w:line="360" w:lineRule="auto"/>
      <w:jc w:val="both"/>
    </w:pPr>
    <w:rPr>
      <w:rFonts w:ascii="Arial" w:hAnsi="Arial"/>
      <w:bCs/>
      <w:snapToGrid w:val="0"/>
      <w:color w:val="auto"/>
    </w:rPr>
  </w:style>
  <w:style w:type="paragraph" w:customStyle="1" w:styleId="4">
    <w:name w:val="ГС_Заголовок4_прил"/>
    <w:basedOn w:val="41"/>
    <w:next w:val="a6"/>
    <w:rsid w:val="00DD2D9B"/>
    <w:pPr>
      <w:numPr>
        <w:numId w:val="15"/>
      </w:numPr>
      <w:tabs>
        <w:tab w:val="clear" w:pos="1860"/>
        <w:tab w:val="left" w:pos="851"/>
      </w:tabs>
      <w:spacing w:before="180" w:after="180" w:line="360" w:lineRule="auto"/>
      <w:ind w:firstLine="851"/>
      <w:jc w:val="both"/>
    </w:pPr>
    <w:rPr>
      <w:rFonts w:ascii="Arial" w:hAnsi="Arial"/>
      <w:bCs/>
      <w:smallCaps w:val="0"/>
      <w:color w:val="auto"/>
    </w:rPr>
  </w:style>
  <w:style w:type="paragraph" w:customStyle="1" w:styleId="5">
    <w:name w:val="ГС_Заголовок5_прил"/>
    <w:basedOn w:val="50"/>
    <w:next w:val="a6"/>
    <w:rsid w:val="00DD2D9B"/>
    <w:pPr>
      <w:numPr>
        <w:numId w:val="15"/>
      </w:numPr>
      <w:tabs>
        <w:tab w:val="clear" w:pos="1860"/>
        <w:tab w:val="left" w:pos="851"/>
      </w:tabs>
      <w:spacing w:line="360" w:lineRule="auto"/>
      <w:ind w:firstLine="851"/>
      <w:jc w:val="both"/>
    </w:pPr>
    <w:rPr>
      <w:rFonts w:ascii="Arial" w:hAnsi="Arial"/>
      <w:bCs/>
      <w:i w:val="0"/>
      <w:smallCaps w:val="0"/>
      <w:snapToGrid w:val="0"/>
      <w:color w:val="auto"/>
      <w:szCs w:val="20"/>
    </w:rPr>
  </w:style>
  <w:style w:type="paragraph" w:customStyle="1" w:styleId="6">
    <w:name w:val="ГС_Заголовок6_прил"/>
    <w:basedOn w:val="60"/>
    <w:next w:val="a6"/>
    <w:rsid w:val="00DD2D9B"/>
    <w:pPr>
      <w:numPr>
        <w:numId w:val="15"/>
      </w:numPr>
      <w:tabs>
        <w:tab w:val="clear" w:pos="1860"/>
        <w:tab w:val="clear" w:pos="2268"/>
        <w:tab w:val="left" w:pos="851"/>
      </w:tabs>
      <w:spacing w:line="360" w:lineRule="auto"/>
      <w:ind w:firstLine="851"/>
      <w:jc w:val="both"/>
    </w:pPr>
    <w:rPr>
      <w:rFonts w:ascii="Arial" w:hAnsi="Arial"/>
      <w:bCs/>
      <w:smallCaps w:val="0"/>
      <w:snapToGrid w:val="0"/>
      <w:color w:val="auto"/>
      <w:szCs w:val="20"/>
    </w:rPr>
  </w:style>
  <w:style w:type="paragraph" w:customStyle="1" w:styleId="afff4">
    <w:name w:val="ГС_ОснТекст_без_отступа"/>
    <w:basedOn w:val="a6"/>
    <w:next w:val="a6"/>
    <w:link w:val="afff5"/>
    <w:qFormat/>
    <w:rsid w:val="0002651F"/>
    <w:pPr>
      <w:tabs>
        <w:tab w:val="left" w:pos="851"/>
      </w:tabs>
      <w:spacing w:before="60" w:after="60" w:line="360" w:lineRule="auto"/>
      <w:contextualSpacing/>
      <w:jc w:val="both"/>
    </w:pPr>
    <w:rPr>
      <w:rFonts w:ascii="Times New Roman" w:eastAsia="Times New Roman" w:hAnsi="Times New Roman" w:cs="Times New Roman"/>
      <w:snapToGrid w:val="0"/>
      <w:sz w:val="24"/>
      <w:szCs w:val="24"/>
      <w:lang w:eastAsia="ru-RU"/>
    </w:rPr>
  </w:style>
  <w:style w:type="character" w:customStyle="1" w:styleId="afff5">
    <w:name w:val="ГС_ОснТекст_без_отступа Знак"/>
    <w:link w:val="afff4"/>
    <w:locked/>
    <w:rsid w:val="0002651F"/>
    <w:rPr>
      <w:snapToGrid w:val="0"/>
      <w:sz w:val="24"/>
      <w:szCs w:val="24"/>
    </w:rPr>
  </w:style>
  <w:style w:type="paragraph" w:customStyle="1" w:styleId="list1">
    <w:name w:val="list1"/>
    <w:basedOn w:val="a6"/>
    <w:rsid w:val="00200D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paragraph">
    <w:name w:val="listparagraph"/>
    <w:basedOn w:val="a6"/>
    <w:rsid w:val="00200D7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463">
      <w:bodyDiv w:val="1"/>
      <w:marLeft w:val="0"/>
      <w:marRight w:val="0"/>
      <w:marTop w:val="0"/>
      <w:marBottom w:val="0"/>
      <w:divBdr>
        <w:top w:val="none" w:sz="0" w:space="0" w:color="auto"/>
        <w:left w:val="none" w:sz="0" w:space="0" w:color="auto"/>
        <w:bottom w:val="none" w:sz="0" w:space="0" w:color="auto"/>
        <w:right w:val="none" w:sz="0" w:space="0" w:color="auto"/>
      </w:divBdr>
    </w:div>
    <w:div w:id="186989666">
      <w:bodyDiv w:val="1"/>
      <w:marLeft w:val="0"/>
      <w:marRight w:val="0"/>
      <w:marTop w:val="0"/>
      <w:marBottom w:val="0"/>
      <w:divBdr>
        <w:top w:val="none" w:sz="0" w:space="0" w:color="auto"/>
        <w:left w:val="none" w:sz="0" w:space="0" w:color="auto"/>
        <w:bottom w:val="none" w:sz="0" w:space="0" w:color="auto"/>
        <w:right w:val="none" w:sz="0" w:space="0" w:color="auto"/>
      </w:divBdr>
    </w:div>
    <w:div w:id="204831192">
      <w:bodyDiv w:val="1"/>
      <w:marLeft w:val="0"/>
      <w:marRight w:val="0"/>
      <w:marTop w:val="0"/>
      <w:marBottom w:val="0"/>
      <w:divBdr>
        <w:top w:val="none" w:sz="0" w:space="0" w:color="auto"/>
        <w:left w:val="none" w:sz="0" w:space="0" w:color="auto"/>
        <w:bottom w:val="none" w:sz="0" w:space="0" w:color="auto"/>
        <w:right w:val="none" w:sz="0" w:space="0" w:color="auto"/>
      </w:divBdr>
    </w:div>
    <w:div w:id="421144510">
      <w:bodyDiv w:val="1"/>
      <w:marLeft w:val="0"/>
      <w:marRight w:val="0"/>
      <w:marTop w:val="0"/>
      <w:marBottom w:val="0"/>
      <w:divBdr>
        <w:top w:val="none" w:sz="0" w:space="0" w:color="auto"/>
        <w:left w:val="none" w:sz="0" w:space="0" w:color="auto"/>
        <w:bottom w:val="none" w:sz="0" w:space="0" w:color="auto"/>
        <w:right w:val="none" w:sz="0" w:space="0" w:color="auto"/>
      </w:divBdr>
    </w:div>
    <w:div w:id="686252526">
      <w:bodyDiv w:val="1"/>
      <w:marLeft w:val="0"/>
      <w:marRight w:val="0"/>
      <w:marTop w:val="0"/>
      <w:marBottom w:val="0"/>
      <w:divBdr>
        <w:top w:val="none" w:sz="0" w:space="0" w:color="auto"/>
        <w:left w:val="none" w:sz="0" w:space="0" w:color="auto"/>
        <w:bottom w:val="none" w:sz="0" w:space="0" w:color="auto"/>
        <w:right w:val="none" w:sz="0" w:space="0" w:color="auto"/>
      </w:divBdr>
    </w:div>
    <w:div w:id="777062951">
      <w:bodyDiv w:val="1"/>
      <w:marLeft w:val="0"/>
      <w:marRight w:val="0"/>
      <w:marTop w:val="0"/>
      <w:marBottom w:val="0"/>
      <w:divBdr>
        <w:top w:val="none" w:sz="0" w:space="0" w:color="auto"/>
        <w:left w:val="none" w:sz="0" w:space="0" w:color="auto"/>
        <w:bottom w:val="none" w:sz="0" w:space="0" w:color="auto"/>
        <w:right w:val="none" w:sz="0" w:space="0" w:color="auto"/>
      </w:divBdr>
    </w:div>
    <w:div w:id="1070078073">
      <w:bodyDiv w:val="1"/>
      <w:marLeft w:val="0"/>
      <w:marRight w:val="0"/>
      <w:marTop w:val="0"/>
      <w:marBottom w:val="0"/>
      <w:divBdr>
        <w:top w:val="none" w:sz="0" w:space="0" w:color="auto"/>
        <w:left w:val="none" w:sz="0" w:space="0" w:color="auto"/>
        <w:bottom w:val="none" w:sz="0" w:space="0" w:color="auto"/>
        <w:right w:val="none" w:sz="0" w:space="0" w:color="auto"/>
      </w:divBdr>
    </w:div>
    <w:div w:id="1334912599">
      <w:bodyDiv w:val="1"/>
      <w:marLeft w:val="0"/>
      <w:marRight w:val="0"/>
      <w:marTop w:val="0"/>
      <w:marBottom w:val="0"/>
      <w:divBdr>
        <w:top w:val="none" w:sz="0" w:space="0" w:color="auto"/>
        <w:left w:val="none" w:sz="0" w:space="0" w:color="auto"/>
        <w:bottom w:val="none" w:sz="0" w:space="0" w:color="auto"/>
        <w:right w:val="none" w:sz="0" w:space="0" w:color="auto"/>
      </w:divBdr>
    </w:div>
    <w:div w:id="13372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wrs.1c-cabinet.ru/applications/114-8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rkina\Desktop\&#1064;&#1072;&#1073;&#1083;&#1086;&#1085;&#1099;_&#1054;&#1083;&#1100;&#1075;&#1072;\&#1058;&#1050;&#1055;_New_v_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2B648-BDCC-4440-B463-A9FF0C92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ТКП_New_v_2.docx</Template>
  <TotalTime>33</TotalTime>
  <Pages>7</Pages>
  <Words>427</Words>
  <Characters>2436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ЗАО «Инфосистемы Джет»</vt:lpstr>
    </vt:vector>
  </TitlesOfParts>
  <Company>Jet Infosystems</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 «Инфосистемы Джет»</dc:title>
  <dc:subject>ТЕХНИКО-КОММЕРЧЕСКОЕ ПРЕДЛОЖЕНИЕ</dc:subject>
  <dc:creator>Kilimnik</dc:creator>
  <cp:lastModifiedBy>Ковалев Виталий Евгеньевич</cp:lastModifiedBy>
  <cp:revision>12</cp:revision>
  <cp:lastPrinted>2015-10-22T12:31:00Z</cp:lastPrinted>
  <dcterms:created xsi:type="dcterms:W3CDTF">2023-01-31T12:22:00Z</dcterms:created>
  <dcterms:modified xsi:type="dcterms:W3CDTF">2023-01-31T13:02:00Z</dcterms:modified>
</cp:coreProperties>
</file>